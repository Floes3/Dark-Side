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rsidP="004C4A99">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w:t>
                    </w:r>
                    <w:r w:rsidR="004C4A99">
                      <w:rPr>
                        <w:rFonts w:asciiTheme="majorHAnsi" w:eastAsiaTheme="majorEastAsia" w:hAnsiTheme="majorHAnsi" w:cstheme="majorBidi"/>
                        <w:b/>
                        <w:bCs/>
                        <w:color w:val="FFFFFF" w:themeColor="background1"/>
                        <w:sz w:val="72"/>
                        <w:szCs w:val="72"/>
                      </w:rPr>
                      <w:t>4</w:t>
                    </w:r>
                  </w:p>
                </w:tc>
              </w:sdtContent>
            </w:sdt>
          </w:tr>
          <w:tr w:rsidR="000C5817" w:rsidRPr="001D4E15"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532D48"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532D48" w:rsidRDefault="000C5817">
                    <w:pPr>
                      <w:pStyle w:val="Geenafstand"/>
                      <w:rPr>
                        <w:color w:val="76923C" w:themeColor="accent3" w:themeShade="BF"/>
                      </w:rPr>
                    </w:pPr>
                    <w:r w:rsidRPr="00532D48">
                      <w:rPr>
                        <w:color w:val="76923C" w:themeColor="accent3" w:themeShade="BF"/>
                      </w:rPr>
                      <w:t>Dark Side</w:t>
                    </w:r>
                  </w:p>
                </w:sdtContent>
              </w:sdt>
              <w:p w:rsidR="000C5817" w:rsidRPr="004C4A99" w:rsidRDefault="004C4A99">
                <w:pPr>
                  <w:pStyle w:val="Geenafstand"/>
                  <w:rPr>
                    <w:color w:val="76923C" w:themeColor="accent3" w:themeShade="BF"/>
                  </w:rPr>
                </w:pPr>
                <w:r w:rsidRPr="004C4A99">
                  <w:rPr>
                    <w:color w:val="76923C" w:themeColor="accent3" w:themeShade="BF"/>
                  </w:rPr>
                  <w:t>Kevin Ly</w:t>
                </w:r>
              </w:p>
              <w:p w:rsidR="004C4A99" w:rsidRPr="004C4A99" w:rsidRDefault="004C4A99">
                <w:pPr>
                  <w:pStyle w:val="Geenafstand"/>
                  <w:rPr>
                    <w:color w:val="76923C" w:themeColor="accent3" w:themeShade="BF"/>
                  </w:rPr>
                </w:pPr>
                <w:r w:rsidRPr="004C4A99">
                  <w:rPr>
                    <w:color w:val="76923C" w:themeColor="accent3" w:themeShade="BF"/>
                  </w:rPr>
                  <w:t>Sjoerd van den Bosch</w:t>
                </w:r>
              </w:p>
              <w:p w:rsidR="004C4A99" w:rsidRDefault="004C4A99">
                <w:pPr>
                  <w:pStyle w:val="Geenafstand"/>
                  <w:rPr>
                    <w:color w:val="76923C" w:themeColor="accent3" w:themeShade="BF"/>
                  </w:rPr>
                </w:pPr>
                <w:r>
                  <w:rPr>
                    <w:color w:val="76923C" w:themeColor="accent3" w:themeShade="BF"/>
                  </w:rPr>
                  <w:t>Jits Buijs</w:t>
                </w:r>
              </w:p>
              <w:p w:rsidR="004C4A99" w:rsidRDefault="004C4A99">
                <w:pPr>
                  <w:pStyle w:val="Geenafstand"/>
                  <w:rPr>
                    <w:color w:val="76923C" w:themeColor="accent3" w:themeShade="BF"/>
                  </w:rPr>
                </w:pPr>
                <w:r>
                  <w:rPr>
                    <w:color w:val="76923C" w:themeColor="accent3" w:themeShade="BF"/>
                  </w:rPr>
                  <w:t>Dion van den Linden</w:t>
                </w: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Default="000C5817">
                    <w:pPr>
                      <w:pStyle w:val="Geenafstand"/>
                      <w:rPr>
                        <w:color w:val="76923C" w:themeColor="accent3" w:themeShade="BF"/>
                      </w:rPr>
                    </w:pPr>
                    <w:r w:rsidRPr="00532D48">
                      <w:rPr>
                        <w:color w:val="76923C" w:themeColor="accent3" w:themeShade="BF"/>
                      </w:rPr>
                      <w:t>Tom Ve</w:t>
                    </w:r>
                    <w:r w:rsidR="004C4A99" w:rsidRPr="00532D48">
                      <w:rPr>
                        <w:color w:val="76923C" w:themeColor="accent3" w:themeShade="BF"/>
                      </w:rPr>
                      <w:t>r</w:t>
                    </w:r>
                    <w:r w:rsidRPr="00532D48">
                      <w:rPr>
                        <w:color w:val="76923C" w:themeColor="accent3" w:themeShade="BF"/>
                      </w:rPr>
                      <w:t>meeren</w:t>
                    </w:r>
                  </w:p>
                </w:sdtContent>
              </w:sdt>
              <w:p w:rsidR="001D4E15" w:rsidRDefault="001D4E15">
                <w:pPr>
                  <w:pStyle w:val="Geenafstand"/>
                  <w:rPr>
                    <w:color w:val="76923C" w:themeColor="accent3" w:themeShade="BF"/>
                  </w:rPr>
                </w:pPr>
                <w:r>
                  <w:rPr>
                    <w:color w:val="76923C" w:themeColor="accent3" w:themeShade="BF"/>
                  </w:rPr>
                  <w:t>Plaats: Breda</w:t>
                </w:r>
              </w:p>
              <w:p w:rsidR="001D4E15" w:rsidRDefault="001D4E15">
                <w:pPr>
                  <w:pStyle w:val="Geenafstand"/>
                  <w:rPr>
                    <w:color w:val="76923C" w:themeColor="accent3" w:themeShade="BF"/>
                  </w:rPr>
                </w:pPr>
                <w:r>
                  <w:rPr>
                    <w:color w:val="76923C" w:themeColor="accent3" w:themeShade="BF"/>
                  </w:rPr>
                  <w:t>Projectgroep: 4</w:t>
                </w:r>
              </w:p>
              <w:p w:rsidR="001D4E15" w:rsidRPr="00532D48" w:rsidRDefault="001D4E15">
                <w:pPr>
                  <w:pStyle w:val="Geenafstand"/>
                  <w:rPr>
                    <w:color w:val="76923C" w:themeColor="accent3" w:themeShade="BF"/>
                  </w:rPr>
                </w:pPr>
                <w:r>
                  <w:rPr>
                    <w:color w:val="76923C" w:themeColor="accent3" w:themeShade="BF"/>
                  </w:rPr>
                  <w:t>Opdrachtgever: S. Dijks</w:t>
                </w:r>
              </w:p>
              <w:p w:rsidR="000C5817" w:rsidRPr="00532D48" w:rsidRDefault="00E33665">
                <w:pPr>
                  <w:pStyle w:val="Geenafstand"/>
                  <w:rPr>
                    <w:color w:val="76923C" w:themeColor="accent3" w:themeShade="BF"/>
                  </w:rPr>
                </w:pPr>
                <w:r w:rsidRPr="00532D48">
                  <w:rPr>
                    <w:color w:val="76923C" w:themeColor="accent3" w:themeShade="BF"/>
                  </w:rPr>
                  <w:t xml:space="preserve">Datum: </w:t>
                </w:r>
                <w:r w:rsidR="00386B74" w:rsidRPr="00532D48">
                  <w:rPr>
                    <w:color w:val="76923C" w:themeColor="accent3" w:themeShade="BF"/>
                  </w:rPr>
                  <w:t xml:space="preserve"> </w:t>
                </w:r>
                <w:r w:rsidR="00E05DA3">
                  <w:rPr>
                    <w:color w:val="76923C" w:themeColor="accent3" w:themeShade="BF"/>
                    <w:lang w:val="en-US"/>
                  </w:rPr>
                  <w:fldChar w:fldCharType="begin"/>
                </w:r>
                <w:r w:rsidR="00386B74">
                  <w:rPr>
                    <w:color w:val="76923C" w:themeColor="accent3" w:themeShade="BF"/>
                    <w:lang w:val="en-US"/>
                  </w:rPr>
                  <w:instrText xml:space="preserve"> DATE \@ "M/d/yyyy" </w:instrText>
                </w:r>
                <w:r w:rsidR="00E05DA3">
                  <w:rPr>
                    <w:color w:val="76923C" w:themeColor="accent3" w:themeShade="BF"/>
                    <w:lang w:val="en-US"/>
                  </w:rPr>
                  <w:fldChar w:fldCharType="separate"/>
                </w:r>
                <w:r w:rsidR="00F83AF0">
                  <w:rPr>
                    <w:noProof/>
                    <w:color w:val="76923C" w:themeColor="accent3" w:themeShade="BF"/>
                    <w:lang w:val="en-US"/>
                  </w:rPr>
                  <w:t>5/15/2014</w:t>
                </w:r>
                <w:r w:rsidR="00E05DA3">
                  <w:rPr>
                    <w:color w:val="76923C" w:themeColor="accent3" w:themeShade="BF"/>
                    <w:lang w:val="en-US"/>
                  </w:rPr>
                  <w:fldChar w:fldCharType="end"/>
                </w:r>
              </w:p>
              <w:p w:rsidR="00C42F1E" w:rsidRPr="00532D48" w:rsidRDefault="00386B74">
                <w:pPr>
                  <w:pStyle w:val="Geenafstand"/>
                  <w:rPr>
                    <w:color w:val="76923C" w:themeColor="accent3" w:themeShade="BF"/>
                  </w:rPr>
                </w:pPr>
                <w:r w:rsidRPr="00532D48">
                  <w:rPr>
                    <w:color w:val="76923C" w:themeColor="accent3" w:themeShade="BF"/>
                  </w:rPr>
                  <w:t>Klas: RIO4-</w:t>
                </w:r>
                <w:r w:rsidR="00C42F1E" w:rsidRPr="00532D48">
                  <w:rPr>
                    <w:color w:val="76923C" w:themeColor="accent3" w:themeShade="BF"/>
                  </w:rPr>
                  <w:t>A</w:t>
                </w:r>
                <w:r w:rsidR="004C4A99" w:rsidRPr="00532D48">
                  <w:rPr>
                    <w:color w:val="76923C" w:themeColor="accent3" w:themeShade="BF"/>
                  </w:rPr>
                  <w:t>P</w:t>
                </w:r>
                <w:r w:rsidR="00C42F1E" w:rsidRPr="00532D48">
                  <w:rPr>
                    <w:color w:val="76923C" w:themeColor="accent3" w:themeShade="BF"/>
                  </w:rPr>
                  <w:t>O1E</w:t>
                </w:r>
              </w:p>
              <w:p w:rsidR="00C42F1E" w:rsidRPr="00C85F42" w:rsidRDefault="00386B74" w:rsidP="004C4A99">
                <w:pPr>
                  <w:pStyle w:val="Geenafstand"/>
                  <w:rPr>
                    <w:color w:val="76923C" w:themeColor="accent3" w:themeShade="BF"/>
                  </w:rPr>
                </w:pPr>
                <w:r>
                  <w:rPr>
                    <w:color w:val="76923C" w:themeColor="accent3" w:themeShade="BF"/>
                  </w:rPr>
                  <w:t>Vers</w:t>
                </w:r>
                <w:r w:rsidR="00C42F1E" w:rsidRPr="00C85F42">
                  <w:rPr>
                    <w:color w:val="76923C" w:themeColor="accent3" w:themeShade="BF"/>
                  </w:rPr>
                  <w:t xml:space="preserve">ie: </w:t>
                </w:r>
                <w:r w:rsidR="004C4A99">
                  <w:rPr>
                    <w:color w:val="76923C" w:themeColor="accent3" w:themeShade="BF"/>
                  </w:rPr>
                  <w:t>1.0</w:t>
                </w:r>
              </w:p>
            </w:tc>
          </w:tr>
        </w:tbl>
        <w:p w:rsidR="000C5817" w:rsidRPr="00C85F42" w:rsidRDefault="00E33665">
          <w:pPr>
            <w:rPr>
              <w:lang w:val="nl-NL"/>
            </w:rPr>
          </w:pPr>
          <w:r w:rsidRPr="00C85F42">
            <w:rPr>
              <w:noProof/>
              <w:lang w:val="nl-NL" w:eastAsia="nl-NL"/>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1D4E15">
            <w:tc>
              <w:tcPr>
                <w:tcW w:w="0" w:type="auto"/>
              </w:tcPr>
              <w:p w:rsidR="000C5817" w:rsidRPr="00C85F42" w:rsidRDefault="004C4A99">
                <w:pPr>
                  <w:pStyle w:val="Geenafstand"/>
                  <w:rPr>
                    <w:b/>
                    <w:bCs/>
                    <w:caps/>
                    <w:sz w:val="72"/>
                    <w:szCs w:val="72"/>
                  </w:rPr>
                </w:pPr>
                <w:r>
                  <w:rPr>
                    <w:b/>
                    <w:bCs/>
                    <w:caps/>
                    <w:color w:val="76923C" w:themeColor="accent3" w:themeShade="BF"/>
                    <w:sz w:val="72"/>
                    <w:szCs w:val="72"/>
                  </w:rPr>
                  <w:t>Fifa Developers Edition</w:t>
                </w:r>
              </w:p>
            </w:tc>
          </w:tr>
          <w:tr w:rsidR="000C5817" w:rsidRPr="001D4E15">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CA6B85" w:rsidP="00CA6B85">
                    <w:pPr>
                      <w:pStyle w:val="Geenafstand"/>
                      <w:rPr>
                        <w:color w:val="7F7F7F" w:themeColor="background1" w:themeShade="7F"/>
                      </w:rPr>
                    </w:pPr>
                    <w:r>
                      <w:rPr>
                        <w:color w:val="7F7F7F" w:themeColor="background1" w:themeShade="7F"/>
                      </w:rPr>
                      <w:t>Plan van aanpak</w:t>
                    </w:r>
                  </w:p>
                </w:tc>
              </w:sdtContent>
            </w:sdt>
          </w:tr>
        </w:tbl>
        <w:p w:rsidR="000C5817" w:rsidRPr="00C85F42" w:rsidRDefault="000C5817">
          <w:pPr>
            <w:rPr>
              <w:lang w:val="nl-NL"/>
            </w:rPr>
          </w:pPr>
        </w:p>
        <w:p w:rsidR="000C5817" w:rsidRPr="00C85F42" w:rsidRDefault="000C5817">
          <w:pPr>
            <w:rPr>
              <w:lang w:val="nl-NL"/>
            </w:rPr>
          </w:pPr>
          <w:r w:rsidRPr="00C85F42">
            <w:rPr>
              <w:lang w:val="nl-NL"/>
            </w:rPr>
            <w:br w:type="page"/>
          </w:r>
        </w:p>
      </w:sdtContent>
    </w:sdt>
    <w:p w:rsidR="00305B4D" w:rsidRDefault="00305B4D" w:rsidP="00F93120">
      <w:pPr>
        <w:pStyle w:val="Titel"/>
        <w:rPr>
          <w:lang w:val="nl-NL"/>
        </w:rPr>
      </w:pPr>
    </w:p>
    <w:p w:rsidR="000C5817" w:rsidRPr="00C85F42" w:rsidRDefault="00305B4D" w:rsidP="00F93120">
      <w:pPr>
        <w:pStyle w:val="Titel"/>
        <w:rPr>
          <w:lang w:val="nl-NL"/>
        </w:rPr>
      </w:pPr>
      <w:r>
        <w:rPr>
          <w:lang w:val="nl-NL"/>
        </w:rPr>
        <w:t>Inhoudsopgave</w:t>
      </w:r>
    </w:p>
    <w:p w:rsidR="00CA6B85" w:rsidRDefault="00E05DA3">
      <w:pPr>
        <w:pStyle w:val="Inhopg1"/>
        <w:tabs>
          <w:tab w:val="right" w:leader="dot" w:pos="9350"/>
        </w:tabs>
        <w:rPr>
          <w:rFonts w:eastAsiaTheme="minorEastAsia"/>
          <w:noProof/>
        </w:rPr>
      </w:pPr>
      <w:r w:rsidRPr="00C85F42">
        <w:rPr>
          <w:lang w:val="nl-NL"/>
        </w:rPr>
        <w:fldChar w:fldCharType="begin"/>
      </w:r>
      <w:r w:rsidR="00F93120" w:rsidRPr="00C85F42">
        <w:rPr>
          <w:lang w:val="nl-NL"/>
        </w:rPr>
        <w:instrText xml:space="preserve"> TOC \o "1-3" \h \z \u </w:instrText>
      </w:r>
      <w:r w:rsidRPr="00C85F42">
        <w:rPr>
          <w:lang w:val="nl-NL"/>
        </w:rPr>
        <w:fldChar w:fldCharType="separate"/>
      </w:r>
      <w:hyperlink w:anchor="_Toc385497932" w:history="1">
        <w:r w:rsidR="00CA6B85" w:rsidRPr="00930C19">
          <w:rPr>
            <w:rStyle w:val="Hyperlink"/>
            <w:noProof/>
          </w:rPr>
          <w:t>Achtergrond</w:t>
        </w:r>
        <w:r w:rsidR="00CA6B85">
          <w:rPr>
            <w:noProof/>
            <w:webHidden/>
          </w:rPr>
          <w:tab/>
        </w:r>
        <w:r>
          <w:rPr>
            <w:noProof/>
            <w:webHidden/>
          </w:rPr>
          <w:fldChar w:fldCharType="begin"/>
        </w:r>
        <w:r w:rsidR="00CA6B85">
          <w:rPr>
            <w:noProof/>
            <w:webHidden/>
          </w:rPr>
          <w:instrText xml:space="preserve"> PAGEREF _Toc385497932 \h </w:instrText>
        </w:r>
        <w:r>
          <w:rPr>
            <w:noProof/>
            <w:webHidden/>
          </w:rPr>
        </w:r>
        <w:r>
          <w:rPr>
            <w:noProof/>
            <w:webHidden/>
          </w:rPr>
          <w:fldChar w:fldCharType="separate"/>
        </w:r>
        <w:r w:rsidR="00F83AF0">
          <w:rPr>
            <w:noProof/>
            <w:webHidden/>
          </w:rPr>
          <w:t>2</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33" w:history="1">
        <w:r w:rsidR="00CA6B85" w:rsidRPr="00930C19">
          <w:rPr>
            <w:rStyle w:val="Hyperlink"/>
            <w:noProof/>
          </w:rPr>
          <w:t>Doelstelling</w:t>
        </w:r>
        <w:r w:rsidR="00CA6B85">
          <w:rPr>
            <w:noProof/>
            <w:webHidden/>
          </w:rPr>
          <w:tab/>
        </w:r>
        <w:r>
          <w:rPr>
            <w:noProof/>
            <w:webHidden/>
          </w:rPr>
          <w:fldChar w:fldCharType="begin"/>
        </w:r>
        <w:r w:rsidR="00CA6B85">
          <w:rPr>
            <w:noProof/>
            <w:webHidden/>
          </w:rPr>
          <w:instrText xml:space="preserve"> PAGEREF _Toc385497933 \h </w:instrText>
        </w:r>
        <w:r>
          <w:rPr>
            <w:noProof/>
            <w:webHidden/>
          </w:rPr>
        </w:r>
        <w:r>
          <w:rPr>
            <w:noProof/>
            <w:webHidden/>
          </w:rPr>
          <w:fldChar w:fldCharType="separate"/>
        </w:r>
        <w:r w:rsidR="00F83AF0">
          <w:rPr>
            <w:noProof/>
            <w:webHidden/>
          </w:rPr>
          <w:t>3</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34" w:history="1">
        <w:r w:rsidR="00CA6B85" w:rsidRPr="00930C19">
          <w:rPr>
            <w:rStyle w:val="Hyperlink"/>
            <w:noProof/>
          </w:rPr>
          <w:t>Projectopdrachten</w:t>
        </w:r>
        <w:r w:rsidR="00CA6B85">
          <w:rPr>
            <w:noProof/>
            <w:webHidden/>
          </w:rPr>
          <w:tab/>
        </w:r>
        <w:r>
          <w:rPr>
            <w:noProof/>
            <w:webHidden/>
          </w:rPr>
          <w:fldChar w:fldCharType="begin"/>
        </w:r>
        <w:r w:rsidR="00CA6B85">
          <w:rPr>
            <w:noProof/>
            <w:webHidden/>
          </w:rPr>
          <w:instrText xml:space="preserve"> PAGEREF _Toc385497934 \h </w:instrText>
        </w:r>
        <w:r>
          <w:rPr>
            <w:noProof/>
            <w:webHidden/>
          </w:rPr>
        </w:r>
        <w:r>
          <w:rPr>
            <w:noProof/>
            <w:webHidden/>
          </w:rPr>
          <w:fldChar w:fldCharType="separate"/>
        </w:r>
        <w:r w:rsidR="00F83AF0">
          <w:rPr>
            <w:noProof/>
            <w:webHidden/>
          </w:rPr>
          <w:t>4</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35" w:history="1">
        <w:r w:rsidR="00CA6B85" w:rsidRPr="00930C19">
          <w:rPr>
            <w:rStyle w:val="Hyperlink"/>
            <w:noProof/>
          </w:rPr>
          <w:t>Projectactiviteiten</w:t>
        </w:r>
        <w:r w:rsidR="00CA6B85">
          <w:rPr>
            <w:noProof/>
            <w:webHidden/>
          </w:rPr>
          <w:tab/>
        </w:r>
        <w:r>
          <w:rPr>
            <w:noProof/>
            <w:webHidden/>
          </w:rPr>
          <w:fldChar w:fldCharType="begin"/>
        </w:r>
        <w:r w:rsidR="00CA6B85">
          <w:rPr>
            <w:noProof/>
            <w:webHidden/>
          </w:rPr>
          <w:instrText xml:space="preserve"> PAGEREF _Toc385497935 \h </w:instrText>
        </w:r>
        <w:r>
          <w:rPr>
            <w:noProof/>
            <w:webHidden/>
          </w:rPr>
        </w:r>
        <w:r>
          <w:rPr>
            <w:noProof/>
            <w:webHidden/>
          </w:rPr>
          <w:fldChar w:fldCharType="separate"/>
        </w:r>
        <w:r w:rsidR="00F83AF0">
          <w:rPr>
            <w:noProof/>
            <w:webHidden/>
          </w:rPr>
          <w:t>6</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36" w:history="1">
        <w:r w:rsidR="00CA6B85" w:rsidRPr="00930C19">
          <w:rPr>
            <w:rStyle w:val="Hyperlink"/>
            <w:noProof/>
          </w:rPr>
          <w:t>Documentatie:</w:t>
        </w:r>
        <w:r w:rsidR="00CA6B85">
          <w:rPr>
            <w:noProof/>
            <w:webHidden/>
          </w:rPr>
          <w:tab/>
        </w:r>
        <w:r>
          <w:rPr>
            <w:noProof/>
            <w:webHidden/>
          </w:rPr>
          <w:fldChar w:fldCharType="begin"/>
        </w:r>
        <w:r w:rsidR="00CA6B85">
          <w:rPr>
            <w:noProof/>
            <w:webHidden/>
          </w:rPr>
          <w:instrText xml:space="preserve"> PAGEREF _Toc385497936 \h </w:instrText>
        </w:r>
        <w:r>
          <w:rPr>
            <w:noProof/>
            <w:webHidden/>
          </w:rPr>
        </w:r>
        <w:r>
          <w:rPr>
            <w:noProof/>
            <w:webHidden/>
          </w:rPr>
          <w:fldChar w:fldCharType="separate"/>
        </w:r>
        <w:r w:rsidR="00F83AF0">
          <w:rPr>
            <w:noProof/>
            <w:webHidden/>
          </w:rPr>
          <w:t>6</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37" w:history="1">
        <w:r w:rsidR="00CA6B85" w:rsidRPr="00930C19">
          <w:rPr>
            <w:rStyle w:val="Hyperlink"/>
            <w:noProof/>
          </w:rPr>
          <w:t>Voorbereiding applicatie</w:t>
        </w:r>
        <w:r w:rsidR="00CA6B85">
          <w:rPr>
            <w:noProof/>
            <w:webHidden/>
          </w:rPr>
          <w:tab/>
        </w:r>
        <w:r>
          <w:rPr>
            <w:noProof/>
            <w:webHidden/>
          </w:rPr>
          <w:fldChar w:fldCharType="begin"/>
        </w:r>
        <w:r w:rsidR="00CA6B85">
          <w:rPr>
            <w:noProof/>
            <w:webHidden/>
          </w:rPr>
          <w:instrText xml:space="preserve"> PAGEREF _Toc385497937 \h </w:instrText>
        </w:r>
        <w:r>
          <w:rPr>
            <w:noProof/>
            <w:webHidden/>
          </w:rPr>
        </w:r>
        <w:r>
          <w:rPr>
            <w:noProof/>
            <w:webHidden/>
          </w:rPr>
          <w:fldChar w:fldCharType="separate"/>
        </w:r>
        <w:r w:rsidR="00F83AF0">
          <w:rPr>
            <w:noProof/>
            <w:webHidden/>
          </w:rPr>
          <w:t>6</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38" w:history="1">
        <w:r w:rsidR="00CA6B85" w:rsidRPr="00930C19">
          <w:rPr>
            <w:rStyle w:val="Hyperlink"/>
            <w:noProof/>
          </w:rPr>
          <w:t>Projectgrenzen</w:t>
        </w:r>
        <w:r w:rsidR="00CA6B85">
          <w:rPr>
            <w:noProof/>
            <w:webHidden/>
          </w:rPr>
          <w:tab/>
        </w:r>
        <w:r>
          <w:rPr>
            <w:noProof/>
            <w:webHidden/>
          </w:rPr>
          <w:fldChar w:fldCharType="begin"/>
        </w:r>
        <w:r w:rsidR="00CA6B85">
          <w:rPr>
            <w:noProof/>
            <w:webHidden/>
          </w:rPr>
          <w:instrText xml:space="preserve"> PAGEREF _Toc385497938 \h </w:instrText>
        </w:r>
        <w:r>
          <w:rPr>
            <w:noProof/>
            <w:webHidden/>
          </w:rPr>
        </w:r>
        <w:r>
          <w:rPr>
            <w:noProof/>
            <w:webHidden/>
          </w:rPr>
          <w:fldChar w:fldCharType="separate"/>
        </w:r>
        <w:r w:rsidR="00F83AF0">
          <w:rPr>
            <w:noProof/>
            <w:webHidden/>
          </w:rPr>
          <w:t>7</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39" w:history="1">
        <w:r w:rsidR="00CA6B85" w:rsidRPr="00930C19">
          <w:rPr>
            <w:rStyle w:val="Hyperlink"/>
            <w:noProof/>
          </w:rPr>
          <w:t>Wat we wel verwerken in het project:</w:t>
        </w:r>
        <w:r w:rsidR="00CA6B85">
          <w:rPr>
            <w:noProof/>
            <w:webHidden/>
          </w:rPr>
          <w:tab/>
        </w:r>
        <w:r>
          <w:rPr>
            <w:noProof/>
            <w:webHidden/>
          </w:rPr>
          <w:fldChar w:fldCharType="begin"/>
        </w:r>
        <w:r w:rsidR="00CA6B85">
          <w:rPr>
            <w:noProof/>
            <w:webHidden/>
          </w:rPr>
          <w:instrText xml:space="preserve"> PAGEREF _Toc385497939 \h </w:instrText>
        </w:r>
        <w:r>
          <w:rPr>
            <w:noProof/>
            <w:webHidden/>
          </w:rPr>
        </w:r>
        <w:r>
          <w:rPr>
            <w:noProof/>
            <w:webHidden/>
          </w:rPr>
          <w:fldChar w:fldCharType="separate"/>
        </w:r>
        <w:r w:rsidR="00F83AF0">
          <w:rPr>
            <w:noProof/>
            <w:webHidden/>
          </w:rPr>
          <w:t>7</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40" w:history="1">
        <w:r w:rsidR="00CA6B85" w:rsidRPr="00930C19">
          <w:rPr>
            <w:rStyle w:val="Hyperlink"/>
            <w:noProof/>
          </w:rPr>
          <w:t>Wat we niet verwerken in het project:</w:t>
        </w:r>
        <w:r w:rsidR="00CA6B85">
          <w:rPr>
            <w:noProof/>
            <w:webHidden/>
          </w:rPr>
          <w:tab/>
        </w:r>
        <w:r>
          <w:rPr>
            <w:noProof/>
            <w:webHidden/>
          </w:rPr>
          <w:fldChar w:fldCharType="begin"/>
        </w:r>
        <w:r w:rsidR="00CA6B85">
          <w:rPr>
            <w:noProof/>
            <w:webHidden/>
          </w:rPr>
          <w:instrText xml:space="preserve"> PAGEREF _Toc385497940 \h </w:instrText>
        </w:r>
        <w:r>
          <w:rPr>
            <w:noProof/>
            <w:webHidden/>
          </w:rPr>
        </w:r>
        <w:r>
          <w:rPr>
            <w:noProof/>
            <w:webHidden/>
          </w:rPr>
          <w:fldChar w:fldCharType="separate"/>
        </w:r>
        <w:r w:rsidR="00F83AF0">
          <w:rPr>
            <w:noProof/>
            <w:webHidden/>
          </w:rPr>
          <w:t>7</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1" w:history="1">
        <w:r w:rsidR="00CA6B85" w:rsidRPr="00930C19">
          <w:rPr>
            <w:rStyle w:val="Hyperlink"/>
            <w:noProof/>
          </w:rPr>
          <w:t>Producten</w:t>
        </w:r>
        <w:r w:rsidR="00CA6B85">
          <w:rPr>
            <w:noProof/>
            <w:webHidden/>
          </w:rPr>
          <w:tab/>
        </w:r>
        <w:r>
          <w:rPr>
            <w:noProof/>
            <w:webHidden/>
          </w:rPr>
          <w:fldChar w:fldCharType="begin"/>
        </w:r>
        <w:r w:rsidR="00CA6B85">
          <w:rPr>
            <w:noProof/>
            <w:webHidden/>
          </w:rPr>
          <w:instrText xml:space="preserve"> PAGEREF _Toc385497941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E05DA3">
      <w:pPr>
        <w:pStyle w:val="Inhopg3"/>
        <w:tabs>
          <w:tab w:val="right" w:leader="dot" w:pos="9350"/>
        </w:tabs>
        <w:rPr>
          <w:noProof/>
        </w:rPr>
      </w:pPr>
      <w:hyperlink w:anchor="_Toc385497942" w:history="1">
        <w:r w:rsidR="00CA6B85" w:rsidRPr="00930C19">
          <w:rPr>
            <w:rStyle w:val="Hyperlink"/>
            <w:noProof/>
          </w:rPr>
          <w:t>Plan van aanpak</w:t>
        </w:r>
        <w:r w:rsidR="00CA6B85">
          <w:rPr>
            <w:noProof/>
            <w:webHidden/>
          </w:rPr>
          <w:tab/>
        </w:r>
        <w:r>
          <w:rPr>
            <w:noProof/>
            <w:webHidden/>
          </w:rPr>
          <w:fldChar w:fldCharType="begin"/>
        </w:r>
        <w:r w:rsidR="00CA6B85">
          <w:rPr>
            <w:noProof/>
            <w:webHidden/>
          </w:rPr>
          <w:instrText xml:space="preserve"> PAGEREF _Toc385497942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E05DA3">
      <w:pPr>
        <w:pStyle w:val="Inhopg3"/>
        <w:tabs>
          <w:tab w:val="right" w:leader="dot" w:pos="9350"/>
        </w:tabs>
        <w:rPr>
          <w:noProof/>
        </w:rPr>
      </w:pPr>
      <w:hyperlink w:anchor="_Toc385497943" w:history="1">
        <w:r w:rsidR="00CA6B85" w:rsidRPr="00930C19">
          <w:rPr>
            <w:rStyle w:val="Hyperlink"/>
            <w:noProof/>
          </w:rPr>
          <w:t>Teamselectie</w:t>
        </w:r>
        <w:r w:rsidR="00CA6B85">
          <w:rPr>
            <w:noProof/>
            <w:webHidden/>
          </w:rPr>
          <w:tab/>
        </w:r>
        <w:r>
          <w:rPr>
            <w:noProof/>
            <w:webHidden/>
          </w:rPr>
          <w:fldChar w:fldCharType="begin"/>
        </w:r>
        <w:r w:rsidR="00CA6B85">
          <w:rPr>
            <w:noProof/>
            <w:webHidden/>
          </w:rPr>
          <w:instrText xml:space="preserve"> PAGEREF _Toc385497943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E05DA3">
      <w:pPr>
        <w:pStyle w:val="Inhopg3"/>
        <w:tabs>
          <w:tab w:val="right" w:leader="dot" w:pos="9350"/>
        </w:tabs>
        <w:rPr>
          <w:noProof/>
        </w:rPr>
      </w:pPr>
      <w:hyperlink w:anchor="_Toc385497944" w:history="1">
        <w:r w:rsidR="00CA6B85" w:rsidRPr="00930C19">
          <w:rPr>
            <w:rStyle w:val="Hyperlink"/>
            <w:noProof/>
          </w:rPr>
          <w:t>Resultaatpagina</w:t>
        </w:r>
        <w:r w:rsidR="00CA6B85">
          <w:rPr>
            <w:noProof/>
            <w:webHidden/>
          </w:rPr>
          <w:tab/>
        </w:r>
        <w:r>
          <w:rPr>
            <w:noProof/>
            <w:webHidden/>
          </w:rPr>
          <w:fldChar w:fldCharType="begin"/>
        </w:r>
        <w:r w:rsidR="00CA6B85">
          <w:rPr>
            <w:noProof/>
            <w:webHidden/>
          </w:rPr>
          <w:instrText xml:space="preserve"> PAGEREF _Toc385497944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E05DA3">
      <w:pPr>
        <w:pStyle w:val="Inhopg3"/>
        <w:tabs>
          <w:tab w:val="right" w:leader="dot" w:pos="9350"/>
        </w:tabs>
        <w:rPr>
          <w:noProof/>
        </w:rPr>
      </w:pPr>
      <w:hyperlink w:anchor="_Toc385497945" w:history="1">
        <w:r w:rsidR="00CA6B85" w:rsidRPr="00930C19">
          <w:rPr>
            <w:rStyle w:val="Hyperlink"/>
            <w:noProof/>
          </w:rPr>
          <w:t>Wekelijkse notulen</w:t>
        </w:r>
        <w:r w:rsidR="00CA6B85">
          <w:rPr>
            <w:noProof/>
            <w:webHidden/>
          </w:rPr>
          <w:tab/>
        </w:r>
        <w:r>
          <w:rPr>
            <w:noProof/>
            <w:webHidden/>
          </w:rPr>
          <w:fldChar w:fldCharType="begin"/>
        </w:r>
        <w:r w:rsidR="00CA6B85">
          <w:rPr>
            <w:noProof/>
            <w:webHidden/>
          </w:rPr>
          <w:instrText xml:space="preserve"> PAGEREF _Toc385497945 \h </w:instrText>
        </w:r>
        <w:r>
          <w:rPr>
            <w:noProof/>
            <w:webHidden/>
          </w:rPr>
        </w:r>
        <w:r>
          <w:rPr>
            <w:noProof/>
            <w:webHidden/>
          </w:rPr>
          <w:fldChar w:fldCharType="separate"/>
        </w:r>
        <w:r w:rsidR="00F83AF0">
          <w:rPr>
            <w:noProof/>
            <w:webHidden/>
          </w:rPr>
          <w:t>8</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6" w:history="1">
        <w:r w:rsidR="00CA6B85" w:rsidRPr="00930C19">
          <w:rPr>
            <w:rStyle w:val="Hyperlink"/>
            <w:noProof/>
          </w:rPr>
          <w:t>Kwaliteit</w:t>
        </w:r>
        <w:r w:rsidR="00CA6B85">
          <w:rPr>
            <w:noProof/>
            <w:webHidden/>
          </w:rPr>
          <w:tab/>
        </w:r>
        <w:r>
          <w:rPr>
            <w:noProof/>
            <w:webHidden/>
          </w:rPr>
          <w:fldChar w:fldCharType="begin"/>
        </w:r>
        <w:r w:rsidR="00CA6B85">
          <w:rPr>
            <w:noProof/>
            <w:webHidden/>
          </w:rPr>
          <w:instrText xml:space="preserve"> PAGEREF _Toc385497946 \h </w:instrText>
        </w:r>
        <w:r>
          <w:rPr>
            <w:noProof/>
            <w:webHidden/>
          </w:rPr>
        </w:r>
        <w:r>
          <w:rPr>
            <w:noProof/>
            <w:webHidden/>
          </w:rPr>
          <w:fldChar w:fldCharType="separate"/>
        </w:r>
        <w:r w:rsidR="00F83AF0">
          <w:rPr>
            <w:noProof/>
            <w:webHidden/>
          </w:rPr>
          <w:t>9</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7" w:history="1">
        <w:r w:rsidR="00CA6B85" w:rsidRPr="00930C19">
          <w:rPr>
            <w:rStyle w:val="Hyperlink"/>
            <w:noProof/>
          </w:rPr>
          <w:t>Projectorganisatie</w:t>
        </w:r>
        <w:r w:rsidR="00CA6B85">
          <w:rPr>
            <w:noProof/>
            <w:webHidden/>
          </w:rPr>
          <w:tab/>
        </w:r>
        <w:r>
          <w:rPr>
            <w:noProof/>
            <w:webHidden/>
          </w:rPr>
          <w:fldChar w:fldCharType="begin"/>
        </w:r>
        <w:r w:rsidR="00CA6B85">
          <w:rPr>
            <w:noProof/>
            <w:webHidden/>
          </w:rPr>
          <w:instrText xml:space="preserve"> PAGEREF _Toc385497947 \h </w:instrText>
        </w:r>
        <w:r>
          <w:rPr>
            <w:noProof/>
            <w:webHidden/>
          </w:rPr>
        </w:r>
        <w:r>
          <w:rPr>
            <w:noProof/>
            <w:webHidden/>
          </w:rPr>
          <w:fldChar w:fldCharType="separate"/>
        </w:r>
        <w:r w:rsidR="00F83AF0">
          <w:rPr>
            <w:noProof/>
            <w:webHidden/>
          </w:rPr>
          <w:t>10</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8" w:history="1">
        <w:r w:rsidR="00CA6B85" w:rsidRPr="00930C19">
          <w:rPr>
            <w:rStyle w:val="Hyperlink"/>
            <w:noProof/>
          </w:rPr>
          <w:t>Planning</w:t>
        </w:r>
        <w:r w:rsidR="00CA6B85">
          <w:rPr>
            <w:noProof/>
            <w:webHidden/>
          </w:rPr>
          <w:tab/>
        </w:r>
        <w:r>
          <w:rPr>
            <w:noProof/>
            <w:webHidden/>
          </w:rPr>
          <w:fldChar w:fldCharType="begin"/>
        </w:r>
        <w:r w:rsidR="00CA6B85">
          <w:rPr>
            <w:noProof/>
            <w:webHidden/>
          </w:rPr>
          <w:instrText xml:space="preserve"> PAGEREF _Toc385497948 \h </w:instrText>
        </w:r>
        <w:r>
          <w:rPr>
            <w:noProof/>
            <w:webHidden/>
          </w:rPr>
        </w:r>
        <w:r>
          <w:rPr>
            <w:noProof/>
            <w:webHidden/>
          </w:rPr>
          <w:fldChar w:fldCharType="separate"/>
        </w:r>
        <w:r w:rsidR="00F83AF0">
          <w:rPr>
            <w:noProof/>
            <w:webHidden/>
          </w:rPr>
          <w:t>13</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49" w:history="1">
        <w:r w:rsidR="00CA6B85" w:rsidRPr="00930C19">
          <w:rPr>
            <w:rStyle w:val="Hyperlink"/>
            <w:noProof/>
          </w:rPr>
          <w:t>Kosten en baten</w:t>
        </w:r>
        <w:r w:rsidR="00CA6B85">
          <w:rPr>
            <w:noProof/>
            <w:webHidden/>
          </w:rPr>
          <w:tab/>
        </w:r>
        <w:r>
          <w:rPr>
            <w:noProof/>
            <w:webHidden/>
          </w:rPr>
          <w:fldChar w:fldCharType="begin"/>
        </w:r>
        <w:r w:rsidR="00CA6B85">
          <w:rPr>
            <w:noProof/>
            <w:webHidden/>
          </w:rPr>
          <w:instrText xml:space="preserve"> PAGEREF _Toc385497949 \h </w:instrText>
        </w:r>
        <w:r>
          <w:rPr>
            <w:noProof/>
            <w:webHidden/>
          </w:rPr>
        </w:r>
        <w:r>
          <w:rPr>
            <w:noProof/>
            <w:webHidden/>
          </w:rPr>
          <w:fldChar w:fldCharType="separate"/>
        </w:r>
        <w:r w:rsidR="00F83AF0">
          <w:rPr>
            <w:noProof/>
            <w:webHidden/>
          </w:rPr>
          <w:t>15</w:t>
        </w:r>
        <w:r>
          <w:rPr>
            <w:noProof/>
            <w:webHidden/>
          </w:rPr>
          <w:fldChar w:fldCharType="end"/>
        </w:r>
      </w:hyperlink>
    </w:p>
    <w:p w:rsidR="00CA6B85" w:rsidRDefault="00E05DA3">
      <w:pPr>
        <w:pStyle w:val="Inhopg1"/>
        <w:tabs>
          <w:tab w:val="right" w:leader="dot" w:pos="9350"/>
        </w:tabs>
        <w:rPr>
          <w:rFonts w:eastAsiaTheme="minorEastAsia"/>
          <w:noProof/>
        </w:rPr>
      </w:pPr>
      <w:hyperlink w:anchor="_Toc385497950" w:history="1">
        <w:r w:rsidR="00CA6B85" w:rsidRPr="00930C19">
          <w:rPr>
            <w:rStyle w:val="Hyperlink"/>
            <w:noProof/>
          </w:rPr>
          <w:t>Risico’s</w:t>
        </w:r>
        <w:r w:rsidR="00CA6B85">
          <w:rPr>
            <w:noProof/>
            <w:webHidden/>
          </w:rPr>
          <w:tab/>
        </w:r>
        <w:r>
          <w:rPr>
            <w:noProof/>
            <w:webHidden/>
          </w:rPr>
          <w:fldChar w:fldCharType="begin"/>
        </w:r>
        <w:r w:rsidR="00CA6B85">
          <w:rPr>
            <w:noProof/>
            <w:webHidden/>
          </w:rPr>
          <w:instrText xml:space="preserve"> PAGEREF _Toc385497950 \h </w:instrText>
        </w:r>
        <w:r>
          <w:rPr>
            <w:noProof/>
            <w:webHidden/>
          </w:rPr>
        </w:r>
        <w:r>
          <w:rPr>
            <w:noProof/>
            <w:webHidden/>
          </w:rPr>
          <w:fldChar w:fldCharType="separate"/>
        </w:r>
        <w:r w:rsidR="00F83AF0">
          <w:rPr>
            <w:noProof/>
            <w:webHidden/>
          </w:rPr>
          <w:t>16</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51" w:history="1">
        <w:r w:rsidR="00CA6B85" w:rsidRPr="00930C19">
          <w:rPr>
            <w:rStyle w:val="Hyperlink"/>
            <w:noProof/>
          </w:rPr>
          <w:t>Interne risico’s</w:t>
        </w:r>
        <w:r w:rsidR="00CA6B85">
          <w:rPr>
            <w:noProof/>
            <w:webHidden/>
          </w:rPr>
          <w:tab/>
        </w:r>
        <w:r>
          <w:rPr>
            <w:noProof/>
            <w:webHidden/>
          </w:rPr>
          <w:fldChar w:fldCharType="begin"/>
        </w:r>
        <w:r w:rsidR="00CA6B85">
          <w:rPr>
            <w:noProof/>
            <w:webHidden/>
          </w:rPr>
          <w:instrText xml:space="preserve"> PAGEREF _Toc385497951 \h </w:instrText>
        </w:r>
        <w:r>
          <w:rPr>
            <w:noProof/>
            <w:webHidden/>
          </w:rPr>
        </w:r>
        <w:r>
          <w:rPr>
            <w:noProof/>
            <w:webHidden/>
          </w:rPr>
          <w:fldChar w:fldCharType="separate"/>
        </w:r>
        <w:r w:rsidR="00F83AF0">
          <w:rPr>
            <w:noProof/>
            <w:webHidden/>
          </w:rPr>
          <w:t>16</w:t>
        </w:r>
        <w:r>
          <w:rPr>
            <w:noProof/>
            <w:webHidden/>
          </w:rPr>
          <w:fldChar w:fldCharType="end"/>
        </w:r>
      </w:hyperlink>
    </w:p>
    <w:p w:rsidR="00CA6B85" w:rsidRDefault="00E05DA3">
      <w:pPr>
        <w:pStyle w:val="Inhopg2"/>
        <w:tabs>
          <w:tab w:val="right" w:leader="dot" w:pos="9350"/>
        </w:tabs>
        <w:rPr>
          <w:rFonts w:eastAsiaTheme="minorEastAsia"/>
          <w:noProof/>
        </w:rPr>
      </w:pPr>
      <w:hyperlink w:anchor="_Toc385497952" w:history="1">
        <w:r w:rsidR="00CA6B85" w:rsidRPr="00930C19">
          <w:rPr>
            <w:rStyle w:val="Hyperlink"/>
            <w:noProof/>
          </w:rPr>
          <w:t>Externe risico’s</w:t>
        </w:r>
        <w:r w:rsidR="00CA6B85">
          <w:rPr>
            <w:noProof/>
            <w:webHidden/>
          </w:rPr>
          <w:tab/>
        </w:r>
        <w:r>
          <w:rPr>
            <w:noProof/>
            <w:webHidden/>
          </w:rPr>
          <w:fldChar w:fldCharType="begin"/>
        </w:r>
        <w:r w:rsidR="00CA6B85">
          <w:rPr>
            <w:noProof/>
            <w:webHidden/>
          </w:rPr>
          <w:instrText xml:space="preserve"> PAGEREF _Toc385497952 \h </w:instrText>
        </w:r>
        <w:r>
          <w:rPr>
            <w:noProof/>
            <w:webHidden/>
          </w:rPr>
        </w:r>
        <w:r>
          <w:rPr>
            <w:noProof/>
            <w:webHidden/>
          </w:rPr>
          <w:fldChar w:fldCharType="separate"/>
        </w:r>
        <w:r w:rsidR="00F83AF0">
          <w:rPr>
            <w:noProof/>
            <w:webHidden/>
          </w:rPr>
          <w:t>16</w:t>
        </w:r>
        <w:r>
          <w:rPr>
            <w:noProof/>
            <w:webHidden/>
          </w:rPr>
          <w:fldChar w:fldCharType="end"/>
        </w:r>
      </w:hyperlink>
    </w:p>
    <w:p w:rsidR="00F93120" w:rsidRPr="00C85F42" w:rsidRDefault="00E05DA3">
      <w:pPr>
        <w:rPr>
          <w:lang w:val="nl-NL"/>
        </w:rPr>
      </w:pPr>
      <w:r w:rsidRPr="00C85F42">
        <w:rPr>
          <w:lang w:val="nl-NL"/>
        </w:rPr>
        <w:fldChar w:fldCharType="end"/>
      </w:r>
    </w:p>
    <w:p w:rsidR="00CA4B00" w:rsidRDefault="00F93120" w:rsidP="00CA4B00">
      <w:pPr>
        <w:pStyle w:val="Kop1"/>
        <w:rPr>
          <w:lang w:val="nl-NL"/>
        </w:rPr>
      </w:pPr>
      <w:r w:rsidRPr="00C85F42">
        <w:rPr>
          <w:lang w:val="nl-NL"/>
        </w:rPr>
        <w:br w:type="page"/>
      </w:r>
    </w:p>
    <w:p w:rsidR="00CA6B85" w:rsidRPr="001D4E15" w:rsidRDefault="00CA6B85" w:rsidP="00CA6B85">
      <w:pPr>
        <w:pStyle w:val="Kop1"/>
        <w:rPr>
          <w:lang w:val="nl-NL"/>
        </w:rPr>
      </w:pPr>
      <w:bookmarkStart w:id="1" w:name="_Toc385497932"/>
      <w:r w:rsidRPr="001D4E15">
        <w:rPr>
          <w:lang w:val="nl-NL"/>
        </w:rPr>
        <w:lastRenderedPageBreak/>
        <w:t>Achtergrond</w:t>
      </w:r>
      <w:bookmarkEnd w:id="1"/>
    </w:p>
    <w:p w:rsidR="00BB2E88" w:rsidRDefault="00BB2E88" w:rsidP="00CA6B85">
      <w:pPr>
        <w:pStyle w:val="Geenafstand"/>
      </w:pPr>
    </w:p>
    <w:p w:rsidR="00BB2E88" w:rsidRDefault="00BB2E88" w:rsidP="00CA6B85">
      <w:pPr>
        <w:pStyle w:val="Geenafstand"/>
      </w:pPr>
      <w:r>
        <w:t xml:space="preserve">DarkSide is een applicatie ontwikkelingsorganisatie die door de heer T. Vermeeren is opgezet in het jaar 2013 te Breda. Binnen een tijdspan van een half jaar is de organisatie gegroeid tot een succes - en welvarende onderneming met welzeker vijf man in dienst. De organisatie heeft ook een samenwerkingscontract met een andere kleine onderneming genaamd BrightSide mediadevelopment. </w:t>
      </w:r>
    </w:p>
    <w:p w:rsidR="00BB2E88" w:rsidRDefault="00BB2E88" w:rsidP="00CA6B85">
      <w:pPr>
        <w:pStyle w:val="Geenafstand"/>
      </w:pPr>
    </w:p>
    <w:p w:rsidR="004930C9" w:rsidRDefault="00BB2E88" w:rsidP="00CA6B85">
      <w:pPr>
        <w:pStyle w:val="Geenafstand"/>
      </w:pPr>
      <w:r>
        <w:t>Binnen de organisatie van DarkSide zijn er verschillende functies. Deze worden uitgevoerd door de volgende personen:</w:t>
      </w:r>
      <w:r>
        <w:br/>
      </w:r>
    </w:p>
    <w:tbl>
      <w:tblPr>
        <w:tblStyle w:val="Tabelraster"/>
        <w:tblW w:w="4602" w:type="dxa"/>
        <w:tblLook w:val="04A0"/>
      </w:tblPr>
      <w:tblGrid>
        <w:gridCol w:w="2301"/>
        <w:gridCol w:w="2301"/>
      </w:tblGrid>
      <w:tr w:rsidR="004930C9" w:rsidRPr="00F048D7" w:rsidTr="007F41E4">
        <w:trPr>
          <w:trHeight w:val="186"/>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4930C9" w:rsidRPr="00F048D7" w:rsidTr="007F41E4">
        <w:trPr>
          <w:trHeight w:val="182"/>
        </w:trPr>
        <w:tc>
          <w:tcPr>
            <w:tcW w:w="2301" w:type="dxa"/>
            <w:vAlign w:val="center"/>
          </w:tcPr>
          <w:p w:rsidR="004930C9" w:rsidRPr="00D534B1" w:rsidRDefault="004930C9"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4930C9" w:rsidRPr="00F048D7" w:rsidTr="007F41E4">
        <w:trPr>
          <w:trHeight w:val="186"/>
        </w:trPr>
        <w:tc>
          <w:tcPr>
            <w:tcW w:w="2301" w:type="dxa"/>
            <w:vAlign w:val="center"/>
          </w:tcPr>
          <w:p w:rsidR="004930C9" w:rsidRPr="00D534B1" w:rsidRDefault="004930C9" w:rsidP="007F41E4">
            <w:pPr>
              <w:pStyle w:val="Kop2"/>
              <w:jc w:val="center"/>
              <w:rPr>
                <w:rFonts w:ascii="Arial" w:hAnsi="Arial" w:cs="Arial"/>
                <w:sz w:val="16"/>
                <w:szCs w:val="16"/>
                <w:lang w:val="nl-NL"/>
              </w:rPr>
            </w:pPr>
            <w:r>
              <w:rPr>
                <w:rFonts w:ascii="Arial" w:hAnsi="Arial" w:cs="Arial"/>
                <w:sz w:val="16"/>
                <w:szCs w:val="16"/>
                <w:lang w:val="nl-NL"/>
              </w:rPr>
              <w:t>Directeur/</w:t>
            </w:r>
            <w:r>
              <w:rPr>
                <w:rFonts w:ascii="Arial" w:hAnsi="Arial" w:cs="Arial"/>
                <w:sz w:val="16"/>
                <w:szCs w:val="16"/>
                <w:lang w:val="nl-NL"/>
              </w:rPr>
              <w:br/>
            </w:r>
            <w:r w:rsidRPr="00D534B1">
              <w:rPr>
                <w:rFonts w:ascii="Arial" w:hAnsi="Arial" w:cs="Arial"/>
                <w:sz w:val="16"/>
                <w:szCs w:val="16"/>
                <w:lang w:val="nl-NL"/>
              </w:rPr>
              <w:t>Allround Assistent:</w:t>
            </w:r>
          </w:p>
          <w:p w:rsidR="004930C9" w:rsidRPr="00D534B1" w:rsidRDefault="004930C9" w:rsidP="007F41E4">
            <w:pPr>
              <w:jc w:val="center"/>
              <w:rPr>
                <w:rFonts w:ascii="Arial" w:hAnsi="Arial" w:cs="Arial"/>
                <w:sz w:val="16"/>
                <w:szCs w:val="16"/>
                <w:lang w:val="nl-NL"/>
              </w:rPr>
            </w:pPr>
          </w:p>
        </w:tc>
        <w:tc>
          <w:tcPr>
            <w:tcW w:w="2301" w:type="dxa"/>
            <w:vAlign w:val="center"/>
          </w:tcPr>
          <w:p w:rsidR="004930C9" w:rsidRPr="00D534B1" w:rsidRDefault="004930C9"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BB2E88" w:rsidRDefault="00BB2E88" w:rsidP="00CA6B85">
      <w:pPr>
        <w:pStyle w:val="Geenafstand"/>
      </w:pPr>
      <w:r>
        <w:br/>
      </w:r>
      <w:r w:rsidR="000935C4">
        <w:t>Onze organisatie staat bekend als een van de meest diverse organisatie binnen het Radius College te Breda. De manier van programeren en notuleren is dermate gespecialiseert dat er verder vrij weinig concurrentie is.</w:t>
      </w:r>
    </w:p>
    <w:p w:rsidR="00BB2E88" w:rsidRDefault="00BB2E88" w:rsidP="00CA6B85">
      <w:pPr>
        <w:pStyle w:val="Geenafstand"/>
      </w:pPr>
    </w:p>
    <w:p w:rsidR="001D4E15" w:rsidRPr="00B34A88" w:rsidRDefault="001D4E15" w:rsidP="00CA6B85">
      <w:pPr>
        <w:pStyle w:val="Geenafstand"/>
      </w:pPr>
      <w:r>
        <w:t xml:space="preserve"> </w:t>
      </w:r>
    </w:p>
    <w:p w:rsidR="00CA6B85" w:rsidRPr="00B34A88" w:rsidRDefault="00CA6B85" w:rsidP="00CA6B85">
      <w:pPr>
        <w:pStyle w:val="Geenafstand"/>
      </w:pPr>
      <w:r w:rsidRPr="00B34A88">
        <w:br w:type="page"/>
      </w:r>
    </w:p>
    <w:p w:rsidR="00CA6B85" w:rsidRPr="00DD34F0" w:rsidRDefault="00CA6B85" w:rsidP="00CA6B85">
      <w:pPr>
        <w:pStyle w:val="Kop1"/>
        <w:rPr>
          <w:lang w:val="nl-NL"/>
        </w:rPr>
      </w:pPr>
      <w:bookmarkStart w:id="2" w:name="_Toc385497933"/>
      <w:r w:rsidRPr="00DD34F0">
        <w:rPr>
          <w:lang w:val="nl-NL"/>
        </w:rPr>
        <w:lastRenderedPageBreak/>
        <w:t>Doelstelling</w:t>
      </w:r>
      <w:bookmarkEnd w:id="2"/>
    </w:p>
    <w:p w:rsidR="00CA6B85" w:rsidRPr="00B34A88" w:rsidRDefault="00CA6B85" w:rsidP="00CA6B85">
      <w:pPr>
        <w:pStyle w:val="Geenafstand"/>
      </w:pPr>
    </w:p>
    <w:p w:rsidR="00364F87" w:rsidRDefault="007F41E4" w:rsidP="00CA6B85">
      <w:pPr>
        <w:pStyle w:val="Geenafstand"/>
      </w:pPr>
      <w:r>
        <w:t>In de week van 9 juni 2014 vindt er een voetbaltoernooi plaats die georganise</w:t>
      </w:r>
      <w:r w:rsidR="00364F87">
        <w:t>erd is door het Radius College te Breda. Voor dit evenement moet er een voetbaltoto gemaakt worden waarbij gebruikers kunnen wedden op hun favoriete spelers, teams en de eindstanden. De informatie die we gebruiken wordt verwerkt in een database die wij samen met BrightSide mediadevelopment gebruiken. In de eerste fase dienen wij het volgende documentatiemateriaal op te leveren:</w:t>
      </w:r>
    </w:p>
    <w:p w:rsidR="00364F87" w:rsidRDefault="00364F87" w:rsidP="00364F87">
      <w:pPr>
        <w:pStyle w:val="Geenafstand"/>
        <w:numPr>
          <w:ilvl w:val="0"/>
          <w:numId w:val="15"/>
        </w:numPr>
      </w:pPr>
      <w:r>
        <w:t>plan van aanpak</w:t>
      </w:r>
    </w:p>
    <w:p w:rsidR="00364F87" w:rsidRDefault="00364F87" w:rsidP="00364F87">
      <w:pPr>
        <w:pStyle w:val="Geenafstand"/>
        <w:numPr>
          <w:ilvl w:val="0"/>
          <w:numId w:val="15"/>
        </w:numPr>
      </w:pPr>
      <w:r>
        <w:t>bereikbaarheidslijst</w:t>
      </w:r>
    </w:p>
    <w:p w:rsidR="00364F87" w:rsidRDefault="00364F87" w:rsidP="00364F87">
      <w:pPr>
        <w:pStyle w:val="Geenafstand"/>
        <w:numPr>
          <w:ilvl w:val="0"/>
          <w:numId w:val="15"/>
        </w:numPr>
      </w:pPr>
      <w:r>
        <w:t>samenwerkingscontract</w:t>
      </w:r>
    </w:p>
    <w:p w:rsidR="00364F87" w:rsidRDefault="00364F87" w:rsidP="00364F87">
      <w:pPr>
        <w:pStyle w:val="Geenafstand"/>
        <w:numPr>
          <w:ilvl w:val="0"/>
          <w:numId w:val="15"/>
        </w:numPr>
      </w:pPr>
      <w:r>
        <w:t>conventierapport</w:t>
      </w:r>
    </w:p>
    <w:p w:rsidR="00364F87" w:rsidRDefault="00364F87" w:rsidP="00364F87">
      <w:pPr>
        <w:pStyle w:val="Geenafstand"/>
        <w:numPr>
          <w:ilvl w:val="0"/>
          <w:numId w:val="15"/>
        </w:numPr>
      </w:pPr>
      <w:r>
        <w:t>rolverdeling</w:t>
      </w:r>
    </w:p>
    <w:p w:rsidR="00364F87" w:rsidRDefault="00364F87" w:rsidP="00364F87">
      <w:pPr>
        <w:pStyle w:val="Geenafstand"/>
        <w:numPr>
          <w:ilvl w:val="0"/>
          <w:numId w:val="15"/>
        </w:numPr>
      </w:pPr>
      <w:r>
        <w:t>schetsen van de applicatie</w:t>
      </w:r>
    </w:p>
    <w:p w:rsidR="00364F87" w:rsidRDefault="00364F87" w:rsidP="00364F87">
      <w:pPr>
        <w:pStyle w:val="Geenafstand"/>
        <w:numPr>
          <w:ilvl w:val="0"/>
          <w:numId w:val="15"/>
        </w:numPr>
      </w:pPr>
      <w:r>
        <w:t>prototypes op basis van schetsen</w:t>
      </w:r>
    </w:p>
    <w:p w:rsidR="00364F87" w:rsidRDefault="00364F87" w:rsidP="00364F87">
      <w:pPr>
        <w:pStyle w:val="Geenafstand"/>
        <w:numPr>
          <w:ilvl w:val="0"/>
          <w:numId w:val="15"/>
        </w:numPr>
      </w:pPr>
      <w:r>
        <w:t>verslag van databasegegevens</w:t>
      </w:r>
    </w:p>
    <w:p w:rsidR="00364F87" w:rsidRDefault="00364F87" w:rsidP="00364F87">
      <w:pPr>
        <w:pStyle w:val="Geenafstand"/>
        <w:numPr>
          <w:ilvl w:val="0"/>
          <w:numId w:val="15"/>
        </w:numPr>
      </w:pPr>
      <w:r>
        <w:t>verslag van onderzoek databasekoppeling</w:t>
      </w:r>
    </w:p>
    <w:p w:rsidR="00364F87" w:rsidRDefault="00364F87" w:rsidP="00364F87">
      <w:pPr>
        <w:pStyle w:val="Geenafstand"/>
        <w:numPr>
          <w:ilvl w:val="0"/>
          <w:numId w:val="15"/>
        </w:numPr>
      </w:pPr>
      <w:r>
        <w:t>onderzoeksrapport van de applicatie</w:t>
      </w:r>
    </w:p>
    <w:p w:rsidR="00364F87" w:rsidRDefault="00364F87" w:rsidP="00364F87">
      <w:pPr>
        <w:pStyle w:val="Geenafstand"/>
        <w:numPr>
          <w:ilvl w:val="0"/>
          <w:numId w:val="15"/>
        </w:numPr>
      </w:pPr>
      <w:r>
        <w:t>adviesvoorstel voor optimalisatie</w:t>
      </w:r>
    </w:p>
    <w:p w:rsidR="00364F87" w:rsidRDefault="00364F87" w:rsidP="00364F87">
      <w:pPr>
        <w:pStyle w:val="Geenafstand"/>
      </w:pPr>
    </w:p>
    <w:p w:rsidR="007F41E4" w:rsidRDefault="00364F87" w:rsidP="00364F87">
      <w:pPr>
        <w:pStyle w:val="Geenafstand"/>
      </w:pPr>
      <w:r>
        <w:br/>
      </w:r>
    </w:p>
    <w:p w:rsidR="00364F87" w:rsidRDefault="00364F87" w:rsidP="00CA6B85">
      <w:pPr>
        <w:pStyle w:val="Geenafstand"/>
      </w:pPr>
    </w:p>
    <w:p w:rsidR="00CA6B85" w:rsidRPr="00364F87" w:rsidRDefault="00CA6B85" w:rsidP="00364F87">
      <w:pPr>
        <w:pStyle w:val="Lijstalinea"/>
        <w:numPr>
          <w:ilvl w:val="0"/>
          <w:numId w:val="14"/>
        </w:numPr>
        <w:rPr>
          <w:lang w:val="nl-NL"/>
        </w:rPr>
      </w:pPr>
      <w:r w:rsidRPr="00364F87">
        <w:rPr>
          <w:lang w:val="nl-NL"/>
        </w:rPr>
        <w:br w:type="page"/>
      </w:r>
    </w:p>
    <w:p w:rsidR="00CA6B85" w:rsidRPr="001D4E15" w:rsidRDefault="00CA6B85" w:rsidP="00CA6B85">
      <w:pPr>
        <w:pStyle w:val="Kop1"/>
        <w:rPr>
          <w:lang w:val="nl-NL"/>
        </w:rPr>
      </w:pPr>
      <w:bookmarkStart w:id="3" w:name="_Toc385497934"/>
      <w:r w:rsidRPr="001D4E15">
        <w:rPr>
          <w:lang w:val="nl-NL"/>
        </w:rPr>
        <w:lastRenderedPageBreak/>
        <w:t>Projectopdrachten</w:t>
      </w:r>
      <w:bookmarkEnd w:id="3"/>
    </w:p>
    <w:p w:rsidR="00CA6B85" w:rsidRDefault="00CA6B85" w:rsidP="00CA6B85">
      <w:pPr>
        <w:pStyle w:val="Geenafstand"/>
      </w:pPr>
    </w:p>
    <w:p w:rsidR="00CA6B85" w:rsidRDefault="00352A34" w:rsidP="00CA6B85">
      <w:pPr>
        <w:pStyle w:val="Geenafstand"/>
      </w:pPr>
      <w:r>
        <w:t>Het project "Fifa Developers Edition" waar de projectleiders Sietse Dijks en Fedde van Gils zijn, wordt door een samenwerkingsovereenkomst tussen DarkSide en BrightSide uitgevoerd en zullen tijdelijk GreySide genoemd worden.</w:t>
      </w:r>
    </w:p>
    <w:p w:rsidR="00CA6B85" w:rsidRDefault="00CA6B85" w:rsidP="00CA6B85">
      <w:pPr>
        <w:pStyle w:val="Geenafstand"/>
      </w:pPr>
    </w:p>
    <w:tbl>
      <w:tblPr>
        <w:tblStyle w:val="Tabelraster"/>
        <w:tblW w:w="4602" w:type="dxa"/>
        <w:tblLook w:val="04A0"/>
      </w:tblPr>
      <w:tblGrid>
        <w:gridCol w:w="2301"/>
        <w:gridCol w:w="2301"/>
      </w:tblGrid>
      <w:tr w:rsidR="00E17E42" w:rsidRPr="00F048D7" w:rsidTr="00D534B1">
        <w:trPr>
          <w:trHeight w:val="186"/>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E17E42" w:rsidRPr="00F048D7" w:rsidTr="00D534B1">
        <w:trPr>
          <w:trHeight w:val="182"/>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E17E42" w:rsidRPr="00F048D7" w:rsidTr="00D534B1">
        <w:trPr>
          <w:trHeight w:val="186"/>
        </w:trPr>
        <w:tc>
          <w:tcPr>
            <w:tcW w:w="2301" w:type="dxa"/>
            <w:vAlign w:val="center"/>
          </w:tcPr>
          <w:p w:rsidR="00E17E42" w:rsidRPr="00D534B1" w:rsidRDefault="00E17E42" w:rsidP="007F41E4">
            <w:pPr>
              <w:pStyle w:val="Kop2"/>
              <w:jc w:val="center"/>
              <w:rPr>
                <w:rFonts w:ascii="Arial" w:hAnsi="Arial" w:cs="Arial"/>
                <w:sz w:val="16"/>
                <w:szCs w:val="16"/>
                <w:lang w:val="nl-NL"/>
              </w:rPr>
            </w:pPr>
            <w:r w:rsidRPr="00D534B1">
              <w:rPr>
                <w:rFonts w:ascii="Arial" w:hAnsi="Arial" w:cs="Arial"/>
                <w:sz w:val="16"/>
                <w:szCs w:val="16"/>
                <w:lang w:val="nl-NL"/>
              </w:rPr>
              <w:t>Allround Assistent:</w:t>
            </w:r>
          </w:p>
          <w:p w:rsidR="00E17E42" w:rsidRPr="00D534B1" w:rsidRDefault="00E17E42" w:rsidP="007F41E4">
            <w:pPr>
              <w:jc w:val="center"/>
              <w:rPr>
                <w:rFonts w:ascii="Arial" w:hAnsi="Arial" w:cs="Arial"/>
                <w:sz w:val="16"/>
                <w:szCs w:val="16"/>
                <w:lang w:val="nl-NL"/>
              </w:rPr>
            </w:pPr>
          </w:p>
        </w:tc>
        <w:tc>
          <w:tcPr>
            <w:tcW w:w="2301" w:type="dxa"/>
            <w:vAlign w:val="center"/>
          </w:tcPr>
          <w:p w:rsidR="00E17E42" w:rsidRPr="00D534B1" w:rsidRDefault="00E17E42"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pPr>
    </w:p>
    <w:p w:rsidR="00D534B1" w:rsidRPr="0077346B" w:rsidRDefault="00D534B1" w:rsidP="00D534B1">
      <w:pPr>
        <w:rPr>
          <w:lang w:val="nl-NL"/>
        </w:rPr>
      </w:pPr>
      <w:r w:rsidRPr="0077346B">
        <w:rPr>
          <w:lang w:val="nl-NL"/>
        </w:rPr>
        <w:t>Voor APO wordt dit een applicatie(EXE) met een database</w:t>
      </w:r>
      <w:r w:rsidR="00837FCF">
        <w:rPr>
          <w:lang w:val="nl-NL"/>
        </w:rPr>
        <w:t xml:space="preserve">. </w:t>
      </w: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D534B1" w:rsidRPr="0077346B" w:rsidRDefault="00D534B1" w:rsidP="00D534B1">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D534B1" w:rsidRPr="0077346B" w:rsidRDefault="00D534B1" w:rsidP="00D534B1">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D534B1" w:rsidRPr="0077346B" w:rsidRDefault="00D534B1" w:rsidP="00D534B1">
      <w:pPr>
        <w:rPr>
          <w:lang w:val="nl-NL"/>
        </w:rPr>
      </w:pPr>
      <w:r w:rsidRPr="0077346B">
        <w:rPr>
          <w:lang w:val="nl-NL"/>
        </w:rPr>
        <w:t>En dan is het eindelijk tijd om te gaan spelen. De laatste dag van de laatste schoolweek is het dan aan jullie om te zorgen dat je sportkleren bij hebt en sportschoenen en dan gaan jullie voor de FIFA Developers Trophy! Wij gaan zorgen voor een schema voor scheidsrechters en voor degene die de resultaten invullen. Wij zorgen ook voor de indeling van de voetbalteams.</w:t>
      </w:r>
    </w:p>
    <w:p w:rsidR="00D534B1" w:rsidRPr="0077346B" w:rsidRDefault="00D534B1" w:rsidP="00D534B1">
      <w:pPr>
        <w:rPr>
          <w:lang w:val="nl-NL"/>
        </w:rPr>
      </w:pPr>
      <w:r w:rsidRPr="0077346B">
        <w:rPr>
          <w:lang w:val="nl-NL"/>
        </w:rPr>
        <w:t>Nog een paar laatste dingen:</w:t>
      </w:r>
    </w:p>
    <w:p w:rsidR="00D534B1" w:rsidRPr="0077346B" w:rsidRDefault="00D534B1" w:rsidP="00D534B1">
      <w:pPr>
        <w:pStyle w:val="Lijstalinea"/>
        <w:numPr>
          <w:ilvl w:val="0"/>
          <w:numId w:val="1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D534B1" w:rsidRPr="0077346B" w:rsidRDefault="00D534B1" w:rsidP="00D534B1">
      <w:pPr>
        <w:pStyle w:val="Lijstalinea"/>
        <w:numPr>
          <w:ilvl w:val="0"/>
          <w:numId w:val="13"/>
        </w:numPr>
        <w:spacing w:after="200" w:line="276" w:lineRule="auto"/>
        <w:rPr>
          <w:lang w:val="nl-NL"/>
        </w:rPr>
      </w:pPr>
      <w:r w:rsidRPr="0077346B">
        <w:rPr>
          <w:lang w:val="nl-NL"/>
        </w:rPr>
        <w:t>Zorg er voor dat alles netjes wordt afgetekend.</w:t>
      </w:r>
    </w:p>
    <w:p w:rsidR="00D534B1" w:rsidRPr="001D4E15" w:rsidRDefault="00D534B1" w:rsidP="00D534B1">
      <w:pPr>
        <w:pStyle w:val="Lijstalinea"/>
        <w:numPr>
          <w:ilvl w:val="0"/>
          <w:numId w:val="13"/>
        </w:numPr>
        <w:spacing w:after="200" w:line="276" w:lineRule="auto"/>
        <w:rPr>
          <w:lang w:val="nl-NL"/>
        </w:rPr>
      </w:pPr>
      <w:r w:rsidRPr="00837FCF">
        <w:rPr>
          <w:lang w:val="nl-NL"/>
        </w:rPr>
        <w:t xml:space="preserve">Op </w:t>
      </w:r>
      <w:r w:rsidRPr="001D4E15">
        <w:rPr>
          <w:lang w:val="nl-NL"/>
        </w:rPr>
        <w:t>een aantal blessures na doet iedereen mee met het toernooi. OOK de docenten vaardigen een team af!</w:t>
      </w:r>
      <w:r w:rsidRPr="001D4E15">
        <w:rPr>
          <w:lang w:val="nl-NL"/>
        </w:rPr>
        <w:br w:type="page"/>
      </w:r>
    </w:p>
    <w:p w:rsidR="00D534B1" w:rsidRDefault="00D534B1" w:rsidP="00D534B1">
      <w:pPr>
        <w:rPr>
          <w:b/>
        </w:rPr>
      </w:pPr>
      <w:r>
        <w:rPr>
          <w:b/>
        </w:rPr>
        <w:lastRenderedPageBreak/>
        <w:t>Algemeen</w:t>
      </w:r>
    </w:p>
    <w:p w:rsidR="00D534B1" w:rsidRPr="00F11E2A" w:rsidRDefault="00D534B1" w:rsidP="00D534B1">
      <w:pPr>
        <w:pStyle w:val="Lijstalinea"/>
        <w:numPr>
          <w:ilvl w:val="0"/>
          <w:numId w:val="13"/>
        </w:numPr>
        <w:spacing w:after="160" w:line="300" w:lineRule="auto"/>
      </w:pPr>
      <w:r w:rsidRPr="00F11E2A">
        <w:t>Conventierapport</w:t>
      </w:r>
    </w:p>
    <w:p w:rsidR="00D534B1" w:rsidRDefault="00D534B1" w:rsidP="00D534B1">
      <w:pPr>
        <w:pStyle w:val="Lijstalinea"/>
        <w:numPr>
          <w:ilvl w:val="0"/>
          <w:numId w:val="13"/>
        </w:numPr>
        <w:spacing w:after="160" w:line="300" w:lineRule="auto"/>
      </w:pPr>
      <w:r w:rsidRPr="00F11E2A">
        <w:t>B</w:t>
      </w:r>
      <w:r>
        <w:t>ereikbaarheidslijst</w:t>
      </w:r>
    </w:p>
    <w:p w:rsidR="00D534B1" w:rsidRDefault="00D534B1" w:rsidP="00D534B1">
      <w:pPr>
        <w:pStyle w:val="Lijstalinea"/>
        <w:numPr>
          <w:ilvl w:val="0"/>
          <w:numId w:val="13"/>
        </w:numPr>
        <w:spacing w:after="160" w:line="300" w:lineRule="auto"/>
      </w:pPr>
      <w:r>
        <w:t>Plan van aanpak light met</w:t>
      </w:r>
    </w:p>
    <w:p w:rsidR="00D534B1" w:rsidRDefault="00D534B1" w:rsidP="00D534B1">
      <w:pPr>
        <w:pStyle w:val="Lijstalinea"/>
        <w:numPr>
          <w:ilvl w:val="1"/>
          <w:numId w:val="13"/>
        </w:numPr>
        <w:spacing w:after="160" w:line="300" w:lineRule="auto"/>
      </w:pPr>
      <w:r>
        <w:t>Doelstellingen (SMART)</w:t>
      </w:r>
    </w:p>
    <w:p w:rsidR="00D534B1" w:rsidRDefault="00D534B1" w:rsidP="00D534B1">
      <w:pPr>
        <w:pStyle w:val="Lijstalinea"/>
        <w:numPr>
          <w:ilvl w:val="1"/>
          <w:numId w:val="13"/>
        </w:numPr>
        <w:spacing w:after="160" w:line="300" w:lineRule="auto"/>
      </w:pPr>
      <w:r>
        <w:t>planning</w:t>
      </w:r>
    </w:p>
    <w:p w:rsidR="00D534B1" w:rsidRDefault="00D534B1" w:rsidP="00D534B1">
      <w:pPr>
        <w:pStyle w:val="Lijstalinea"/>
        <w:numPr>
          <w:ilvl w:val="1"/>
          <w:numId w:val="13"/>
        </w:numPr>
        <w:spacing w:after="160" w:line="300" w:lineRule="auto"/>
      </w:pPr>
      <w:r>
        <w:t>Projectgrenzen / Randvoorwaarden</w:t>
      </w:r>
    </w:p>
    <w:p w:rsidR="00D534B1" w:rsidRPr="0077346B" w:rsidRDefault="00D534B1" w:rsidP="00D534B1">
      <w:pPr>
        <w:pStyle w:val="Lijstalinea"/>
        <w:numPr>
          <w:ilvl w:val="1"/>
          <w:numId w:val="13"/>
        </w:numPr>
        <w:spacing w:after="160" w:line="300" w:lineRule="auto"/>
        <w:rPr>
          <w:lang w:val="nl-NL"/>
        </w:rPr>
      </w:pPr>
      <w:r w:rsidRPr="0077346B">
        <w:rPr>
          <w:lang w:val="nl-NL"/>
        </w:rPr>
        <w:t>Producten (eindproducten van het project)</w:t>
      </w:r>
    </w:p>
    <w:p w:rsidR="00D534B1" w:rsidRDefault="00D534B1" w:rsidP="00D534B1">
      <w:pPr>
        <w:pStyle w:val="Lijstalinea"/>
        <w:numPr>
          <w:ilvl w:val="1"/>
          <w:numId w:val="13"/>
        </w:numPr>
        <w:spacing w:after="160" w:line="300" w:lineRule="auto"/>
      </w:pPr>
      <w:r>
        <w:t>Kwaliteit</w:t>
      </w:r>
    </w:p>
    <w:p w:rsidR="00D534B1" w:rsidRDefault="00D534B1" w:rsidP="00D534B1">
      <w:pPr>
        <w:pStyle w:val="Lijstalinea"/>
        <w:numPr>
          <w:ilvl w:val="1"/>
          <w:numId w:val="13"/>
        </w:numPr>
        <w:spacing w:after="160" w:line="300" w:lineRule="auto"/>
      </w:pPr>
      <w:r>
        <w:t>Risico’s</w:t>
      </w:r>
    </w:p>
    <w:p w:rsidR="00D534B1" w:rsidRDefault="00D534B1" w:rsidP="00D534B1">
      <w:pPr>
        <w:pStyle w:val="Lijstalinea"/>
        <w:numPr>
          <w:ilvl w:val="1"/>
          <w:numId w:val="13"/>
        </w:numPr>
        <w:spacing w:after="160" w:line="300" w:lineRule="auto"/>
      </w:pPr>
      <w:r>
        <w:t>Logboek gedurende project</w:t>
      </w:r>
    </w:p>
    <w:p w:rsidR="00D534B1" w:rsidRDefault="00D534B1" w:rsidP="00D534B1">
      <w:pPr>
        <w:pStyle w:val="Lijstalinea"/>
        <w:numPr>
          <w:ilvl w:val="0"/>
          <w:numId w:val="13"/>
        </w:numPr>
        <w:spacing w:after="160" w:line="300" w:lineRule="auto"/>
      </w:pPr>
      <w:r>
        <w:t>Rolverdeling</w:t>
      </w:r>
    </w:p>
    <w:p w:rsidR="00D534B1" w:rsidRDefault="00D534B1" w:rsidP="00D534B1">
      <w:pPr>
        <w:rPr>
          <w:b/>
        </w:rPr>
      </w:pPr>
      <w:r w:rsidRPr="00F11E2A">
        <w:rPr>
          <w:b/>
        </w:rPr>
        <w:t>APO</w:t>
      </w:r>
    </w:p>
    <w:p w:rsidR="00D534B1" w:rsidRPr="0077346B" w:rsidRDefault="00D534B1" w:rsidP="00D534B1">
      <w:pPr>
        <w:rPr>
          <w:b/>
        </w:rPr>
      </w:pPr>
      <w:r>
        <w:rPr>
          <w:b/>
        </w:rPr>
        <w:tab/>
        <w:t>Design</w:t>
      </w:r>
    </w:p>
    <w:p w:rsidR="00D534B1" w:rsidRPr="00F11E2A" w:rsidRDefault="00D534B1" w:rsidP="00D534B1">
      <w:pPr>
        <w:pStyle w:val="Lijstalinea"/>
        <w:numPr>
          <w:ilvl w:val="0"/>
          <w:numId w:val="13"/>
        </w:numPr>
        <w:spacing w:after="160" w:line="300" w:lineRule="auto"/>
        <w:rPr>
          <w:b/>
        </w:rPr>
      </w:pPr>
      <w:r>
        <w:t>Schetsen van applicatie</w:t>
      </w:r>
    </w:p>
    <w:p w:rsidR="00D534B1" w:rsidRDefault="00D534B1" w:rsidP="00D534B1">
      <w:pPr>
        <w:pStyle w:val="Lijstalinea"/>
        <w:numPr>
          <w:ilvl w:val="0"/>
          <w:numId w:val="13"/>
        </w:numPr>
        <w:spacing w:after="160" w:line="300" w:lineRule="auto"/>
      </w:pPr>
      <w:r>
        <w:t>Prototypes op basis van schetsen</w:t>
      </w:r>
    </w:p>
    <w:p w:rsidR="00D534B1" w:rsidRPr="0077346B" w:rsidRDefault="00D534B1" w:rsidP="00D534B1">
      <w:pPr>
        <w:pStyle w:val="Lijstalinea"/>
        <w:numPr>
          <w:ilvl w:val="0"/>
          <w:numId w:val="13"/>
        </w:numPr>
        <w:spacing w:after="160" w:line="300" w:lineRule="auto"/>
        <w:rPr>
          <w:lang w:val="nl-NL"/>
        </w:rPr>
      </w:pPr>
      <w:r w:rsidRPr="0077346B">
        <w:rPr>
          <w:lang w:val="nl-NL"/>
        </w:rPr>
        <w:t>Verslag welke gegevens er in een database zouden moeten zitten</w:t>
      </w:r>
    </w:p>
    <w:p w:rsidR="00D534B1" w:rsidRDefault="00D534B1" w:rsidP="00D534B1">
      <w:pPr>
        <w:pStyle w:val="Lijstalinea"/>
        <w:numPr>
          <w:ilvl w:val="0"/>
          <w:numId w:val="13"/>
        </w:numPr>
        <w:spacing w:after="160" w:line="300" w:lineRule="auto"/>
        <w:rPr>
          <w:lang w:val="nl-NL"/>
        </w:rPr>
      </w:pPr>
      <w:r>
        <w:rPr>
          <w:lang w:val="nl-NL"/>
        </w:rPr>
        <w:t>Verslag van onderzoek naar database aan applicatie koppelen</w:t>
      </w:r>
    </w:p>
    <w:p w:rsidR="00D534B1" w:rsidRPr="00837FCF" w:rsidRDefault="00D534B1" w:rsidP="00D534B1">
      <w:pPr>
        <w:pStyle w:val="Lijstalinea"/>
        <w:numPr>
          <w:ilvl w:val="0"/>
          <w:numId w:val="13"/>
        </w:numPr>
        <w:spacing w:after="160" w:line="300" w:lineRule="auto"/>
        <w:rPr>
          <w:lang w:val="nl-NL"/>
        </w:rPr>
      </w:pPr>
      <w:r w:rsidRPr="00837FCF">
        <w:rPr>
          <w:lang w:val="nl-NL"/>
        </w:rPr>
        <w:t>Flowchart van programflow op basis van bovengenoemde documenten</w:t>
      </w:r>
    </w:p>
    <w:p w:rsidR="00D534B1" w:rsidRDefault="00D534B1" w:rsidP="00D534B1">
      <w:pPr>
        <w:pStyle w:val="Lijstalinea"/>
        <w:rPr>
          <w:b/>
          <w:lang w:val="nl-NL"/>
        </w:rPr>
      </w:pPr>
      <w:r>
        <w:rPr>
          <w:b/>
          <w:lang w:val="nl-NL"/>
        </w:rPr>
        <w:t>Research</w:t>
      </w:r>
    </w:p>
    <w:p w:rsidR="00D534B1" w:rsidRPr="00837FCF" w:rsidRDefault="00D534B1" w:rsidP="00D534B1">
      <w:pPr>
        <w:pStyle w:val="Lijstalinea"/>
        <w:numPr>
          <w:ilvl w:val="0"/>
          <w:numId w:val="13"/>
        </w:numPr>
        <w:spacing w:after="160" w:line="300" w:lineRule="auto"/>
        <w:rPr>
          <w:b/>
          <w:lang w:val="nl-NL"/>
        </w:rPr>
      </w:pPr>
      <w:r w:rsidRPr="00837FCF">
        <w:rPr>
          <w:lang w:val="nl-NL"/>
        </w:rPr>
        <w:t>Onderzoeksrapport applicatie(uitgebreide antwoorden op de leervragen)</w:t>
      </w:r>
      <w:r w:rsidR="00837FCF">
        <w:rPr>
          <w:lang w:val="nl-NL"/>
        </w:rPr>
        <w:br/>
      </w:r>
      <w:r w:rsidRPr="00837FCF">
        <w:rPr>
          <w:b/>
          <w:lang w:val="nl-NL"/>
        </w:rPr>
        <w:t>Volbrengen applicatie</w:t>
      </w:r>
    </w:p>
    <w:p w:rsidR="00D534B1" w:rsidRPr="0077346B" w:rsidRDefault="00D534B1" w:rsidP="00D534B1">
      <w:pPr>
        <w:pStyle w:val="Lijstalinea"/>
        <w:numPr>
          <w:ilvl w:val="0"/>
          <w:numId w:val="13"/>
        </w:numPr>
        <w:spacing w:after="160" w:line="300" w:lineRule="auto"/>
        <w:rPr>
          <w:b/>
          <w:lang w:val="nl-NL"/>
        </w:rPr>
      </w:pPr>
      <w:r>
        <w:rPr>
          <w:lang w:val="nl-NL"/>
        </w:rPr>
        <w:t>Werkend product(hoeft niet perfect te zijn)</w:t>
      </w:r>
    </w:p>
    <w:p w:rsidR="00D534B1" w:rsidRPr="00837FCF" w:rsidRDefault="00D534B1" w:rsidP="00D534B1">
      <w:pPr>
        <w:pStyle w:val="Lijstalinea"/>
        <w:numPr>
          <w:ilvl w:val="0"/>
          <w:numId w:val="13"/>
        </w:numPr>
        <w:spacing w:after="160" w:line="300" w:lineRule="auto"/>
        <w:rPr>
          <w:lang w:val="nl-NL"/>
        </w:rPr>
      </w:pPr>
      <w:r w:rsidRPr="00837FCF">
        <w:rPr>
          <w:lang w:val="nl-NL"/>
        </w:rPr>
        <w:t>Klassendiagram uit Visual Studio</w:t>
      </w:r>
    </w:p>
    <w:p w:rsidR="00D534B1" w:rsidRDefault="00D534B1" w:rsidP="00D534B1">
      <w:pPr>
        <w:pStyle w:val="Lijstalinea"/>
        <w:rPr>
          <w:b/>
          <w:lang w:val="nl-NL"/>
        </w:rPr>
      </w:pPr>
      <w:r>
        <w:rPr>
          <w:b/>
          <w:lang w:val="nl-NL"/>
        </w:rPr>
        <w:t>1</w:t>
      </w:r>
      <w:r w:rsidRPr="008363DE">
        <w:rPr>
          <w:b/>
          <w:vertAlign w:val="superscript"/>
          <w:lang w:val="nl-NL"/>
        </w:rPr>
        <w:t>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Optimalisatieplan</w:t>
      </w:r>
    </w:p>
    <w:p w:rsidR="00D534B1" w:rsidRPr="00837FCF" w:rsidRDefault="00D534B1" w:rsidP="00D534B1">
      <w:pPr>
        <w:pStyle w:val="Lijstalinea"/>
        <w:numPr>
          <w:ilvl w:val="0"/>
          <w:numId w:val="13"/>
        </w:numPr>
        <w:spacing w:after="160" w:line="300" w:lineRule="auto"/>
        <w:rPr>
          <w:lang w:val="nl-NL"/>
        </w:rPr>
      </w:pPr>
      <w:r w:rsidRPr="00837FCF">
        <w:rPr>
          <w:lang w:val="nl-NL"/>
        </w:rPr>
        <w:t>Optimalisaties doorgevoerd</w:t>
      </w:r>
    </w:p>
    <w:p w:rsidR="00D534B1" w:rsidRDefault="00D534B1" w:rsidP="00D534B1">
      <w:pPr>
        <w:pStyle w:val="Lijstalinea"/>
        <w:rPr>
          <w:b/>
          <w:lang w:val="nl-NL"/>
        </w:rPr>
      </w:pPr>
      <w:r>
        <w:rPr>
          <w:b/>
          <w:lang w:val="nl-NL"/>
        </w:rPr>
        <w:t>Test Ronde</w:t>
      </w:r>
    </w:p>
    <w:p w:rsidR="00D534B1" w:rsidRPr="008363DE" w:rsidRDefault="00D534B1" w:rsidP="00D534B1">
      <w:pPr>
        <w:pStyle w:val="Lijstalinea"/>
        <w:numPr>
          <w:ilvl w:val="0"/>
          <w:numId w:val="13"/>
        </w:numPr>
        <w:spacing w:after="160" w:line="300" w:lineRule="auto"/>
        <w:rPr>
          <w:b/>
          <w:lang w:val="nl-NL"/>
        </w:rPr>
      </w:pPr>
      <w:r>
        <w:rPr>
          <w:lang w:val="nl-NL"/>
        </w:rPr>
        <w:t>Technisch testplan</w:t>
      </w:r>
    </w:p>
    <w:p w:rsidR="00D534B1" w:rsidRPr="008363DE" w:rsidRDefault="00D534B1" w:rsidP="00D534B1">
      <w:pPr>
        <w:pStyle w:val="Lijstalinea"/>
        <w:numPr>
          <w:ilvl w:val="0"/>
          <w:numId w:val="13"/>
        </w:numPr>
        <w:spacing w:after="160" w:line="300" w:lineRule="auto"/>
        <w:rPr>
          <w:b/>
          <w:lang w:val="nl-NL"/>
        </w:rPr>
      </w:pPr>
      <w:r>
        <w:rPr>
          <w:lang w:val="nl-NL"/>
        </w:rPr>
        <w:t>Acceptatietest</w:t>
      </w:r>
    </w:p>
    <w:p w:rsidR="00D534B1" w:rsidRPr="008363DE" w:rsidRDefault="00D534B1" w:rsidP="00D534B1">
      <w:pPr>
        <w:pStyle w:val="Lijstalinea"/>
        <w:numPr>
          <w:ilvl w:val="0"/>
          <w:numId w:val="13"/>
        </w:numPr>
        <w:spacing w:after="160" w:line="300" w:lineRule="auto"/>
        <w:rPr>
          <w:b/>
          <w:lang w:val="nl-NL"/>
        </w:rPr>
      </w:pPr>
      <w:r>
        <w:rPr>
          <w:lang w:val="nl-NL"/>
        </w:rPr>
        <w:t>Uitgevoerde tests</w:t>
      </w:r>
    </w:p>
    <w:p w:rsidR="00D534B1" w:rsidRPr="00837FCF" w:rsidRDefault="00D534B1" w:rsidP="00D534B1">
      <w:pPr>
        <w:pStyle w:val="Lijstalinea"/>
        <w:numPr>
          <w:ilvl w:val="0"/>
          <w:numId w:val="13"/>
        </w:numPr>
        <w:spacing w:after="160" w:line="300" w:lineRule="auto"/>
        <w:rPr>
          <w:b/>
          <w:lang w:val="nl-NL"/>
        </w:rPr>
      </w:pPr>
      <w:r w:rsidRPr="00837FCF">
        <w:rPr>
          <w:lang w:val="nl-NL"/>
        </w:rPr>
        <w:t>Verslag van tests</w:t>
      </w:r>
      <w:r w:rsidR="00837FCF">
        <w:rPr>
          <w:lang w:val="nl-NL"/>
        </w:rPr>
        <w:br/>
      </w:r>
      <w:r w:rsidRPr="00837FCF">
        <w:rPr>
          <w:b/>
          <w:lang w:val="nl-NL"/>
        </w:rPr>
        <w:t>Oplevering</w:t>
      </w:r>
    </w:p>
    <w:p w:rsidR="00D534B1" w:rsidRPr="00837FCF" w:rsidRDefault="00D534B1" w:rsidP="00D534B1">
      <w:pPr>
        <w:pStyle w:val="Lijstalinea"/>
        <w:numPr>
          <w:ilvl w:val="0"/>
          <w:numId w:val="13"/>
        </w:numPr>
        <w:spacing w:after="160" w:line="300" w:lineRule="auto"/>
        <w:rPr>
          <w:lang w:val="nl-NL"/>
        </w:rPr>
      </w:pPr>
      <w:r w:rsidRPr="00837FCF">
        <w:rPr>
          <w:lang w:val="nl-NL"/>
        </w:rPr>
        <w:t>Oplevering project</w:t>
      </w:r>
    </w:p>
    <w:p w:rsidR="00D534B1" w:rsidRDefault="00D534B1" w:rsidP="00D534B1">
      <w:pPr>
        <w:pStyle w:val="Lijstalinea"/>
        <w:rPr>
          <w:b/>
          <w:lang w:val="nl-NL"/>
        </w:rPr>
      </w:pPr>
      <w:r>
        <w:rPr>
          <w:b/>
          <w:lang w:val="nl-NL"/>
        </w:rPr>
        <w:t>2</w:t>
      </w:r>
      <w:r w:rsidRPr="008363DE">
        <w:rPr>
          <w:b/>
          <w:vertAlign w:val="superscript"/>
          <w:lang w:val="nl-NL"/>
        </w:rPr>
        <w:t>de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 xml:space="preserve">Doorgevoerde verbeteringen van test verslag </w:t>
      </w:r>
    </w:p>
    <w:p w:rsidR="00CA6B85" w:rsidRPr="00CA6B85" w:rsidRDefault="00CA6B85" w:rsidP="00CA6B85">
      <w:pPr>
        <w:rPr>
          <w:lang w:val="nl-NL"/>
        </w:rPr>
      </w:pPr>
    </w:p>
    <w:p w:rsidR="00CA6B85" w:rsidRDefault="00CA6B85" w:rsidP="00CA6B85">
      <w:pPr>
        <w:pStyle w:val="Kop1"/>
      </w:pPr>
      <w:bookmarkStart w:id="4" w:name="_Toc385497935"/>
      <w:r>
        <w:lastRenderedPageBreak/>
        <w:t>Projectactiviteiten</w:t>
      </w:r>
      <w:bookmarkEnd w:id="4"/>
      <w:r>
        <w:t xml:space="preserve"> </w:t>
      </w:r>
    </w:p>
    <w:p w:rsidR="00CA6B85" w:rsidRDefault="00CA6B85" w:rsidP="00CA6B85">
      <w:pPr>
        <w:pStyle w:val="Geenafstand"/>
      </w:pPr>
    </w:p>
    <w:p w:rsidR="00CA6B85" w:rsidRDefault="00FE59E6" w:rsidP="00CA6B85">
      <w:pPr>
        <w:pStyle w:val="Geenafstand"/>
      </w:pPr>
      <w:r>
        <w:t>Voor dit project dienen een aantal activiteiten voldaan te worden.</w:t>
      </w:r>
    </w:p>
    <w:p w:rsidR="00CA6B85" w:rsidRDefault="00CA6B85" w:rsidP="00CA6B85">
      <w:pPr>
        <w:pStyle w:val="Kop2"/>
      </w:pPr>
      <w:bookmarkStart w:id="5" w:name="_Toc385497936"/>
      <w:r>
        <w:t>Documentatie:</w:t>
      </w:r>
      <w:bookmarkEnd w:id="5"/>
    </w:p>
    <w:p w:rsidR="00D502A0" w:rsidRDefault="00D502A0" w:rsidP="00D502A0">
      <w:pPr>
        <w:pStyle w:val="Geenafstand"/>
        <w:numPr>
          <w:ilvl w:val="0"/>
          <w:numId w:val="15"/>
        </w:numPr>
      </w:pPr>
      <w:bookmarkStart w:id="6" w:name="_Toc385497937"/>
      <w:r>
        <w:t>plan van aanpak</w:t>
      </w:r>
    </w:p>
    <w:p w:rsidR="00D502A0" w:rsidRDefault="00D502A0" w:rsidP="00D502A0">
      <w:pPr>
        <w:pStyle w:val="Geenafstand"/>
        <w:numPr>
          <w:ilvl w:val="0"/>
          <w:numId w:val="15"/>
        </w:numPr>
      </w:pPr>
      <w:r>
        <w:t>bereikbaarheidslijst</w:t>
      </w:r>
    </w:p>
    <w:p w:rsidR="00D502A0" w:rsidRDefault="00D502A0" w:rsidP="00D502A0">
      <w:pPr>
        <w:pStyle w:val="Geenafstand"/>
        <w:numPr>
          <w:ilvl w:val="0"/>
          <w:numId w:val="15"/>
        </w:numPr>
      </w:pPr>
      <w:r>
        <w:t>samenwerkingscontract</w:t>
      </w:r>
    </w:p>
    <w:p w:rsidR="00D502A0" w:rsidRDefault="00D502A0" w:rsidP="00D502A0">
      <w:pPr>
        <w:pStyle w:val="Geenafstand"/>
        <w:numPr>
          <w:ilvl w:val="0"/>
          <w:numId w:val="15"/>
        </w:numPr>
      </w:pPr>
      <w:r>
        <w:t>conventierapport</w:t>
      </w:r>
    </w:p>
    <w:p w:rsidR="00D502A0" w:rsidRDefault="00D502A0" w:rsidP="00D502A0">
      <w:pPr>
        <w:pStyle w:val="Geenafstand"/>
        <w:numPr>
          <w:ilvl w:val="0"/>
          <w:numId w:val="15"/>
        </w:numPr>
      </w:pPr>
      <w:r>
        <w:t>rolverdeling</w:t>
      </w:r>
    </w:p>
    <w:p w:rsidR="00D502A0" w:rsidRDefault="00D502A0" w:rsidP="00D502A0">
      <w:pPr>
        <w:pStyle w:val="Geenafstand"/>
        <w:numPr>
          <w:ilvl w:val="0"/>
          <w:numId w:val="15"/>
        </w:numPr>
      </w:pPr>
      <w:r>
        <w:t>schetsen van de applicatie</w:t>
      </w:r>
    </w:p>
    <w:p w:rsidR="00D502A0" w:rsidRDefault="00D502A0" w:rsidP="00D502A0">
      <w:pPr>
        <w:pStyle w:val="Geenafstand"/>
        <w:numPr>
          <w:ilvl w:val="0"/>
          <w:numId w:val="15"/>
        </w:numPr>
      </w:pPr>
      <w:r>
        <w:t>prototypes op basis van schetsen</w:t>
      </w:r>
    </w:p>
    <w:p w:rsidR="00D502A0" w:rsidRDefault="00D502A0" w:rsidP="00D502A0">
      <w:pPr>
        <w:pStyle w:val="Geenafstand"/>
        <w:numPr>
          <w:ilvl w:val="0"/>
          <w:numId w:val="15"/>
        </w:numPr>
      </w:pPr>
      <w:r>
        <w:t>verslag van databasegegevens</w:t>
      </w:r>
    </w:p>
    <w:p w:rsidR="00D502A0" w:rsidRDefault="00D502A0" w:rsidP="00D502A0">
      <w:pPr>
        <w:pStyle w:val="Geenafstand"/>
        <w:numPr>
          <w:ilvl w:val="0"/>
          <w:numId w:val="15"/>
        </w:numPr>
      </w:pPr>
      <w:r>
        <w:t>verslag van onderzoek databasekoppeling</w:t>
      </w:r>
    </w:p>
    <w:p w:rsidR="00D502A0" w:rsidRDefault="00D502A0" w:rsidP="00D502A0">
      <w:pPr>
        <w:pStyle w:val="Geenafstand"/>
        <w:numPr>
          <w:ilvl w:val="0"/>
          <w:numId w:val="15"/>
        </w:numPr>
      </w:pPr>
      <w:r>
        <w:t>onderzoeksrapport van de applicatie</w:t>
      </w:r>
    </w:p>
    <w:p w:rsidR="00D502A0" w:rsidRDefault="00D502A0" w:rsidP="00D502A0">
      <w:pPr>
        <w:pStyle w:val="Geenafstand"/>
        <w:numPr>
          <w:ilvl w:val="0"/>
          <w:numId w:val="15"/>
        </w:numPr>
      </w:pPr>
      <w:r>
        <w:t>adviesvoorstel voor optimalisatie</w:t>
      </w:r>
    </w:p>
    <w:p w:rsidR="0003316E" w:rsidRDefault="0003316E" w:rsidP="00D502A0">
      <w:pPr>
        <w:pStyle w:val="Geenafstand"/>
        <w:numPr>
          <w:ilvl w:val="0"/>
          <w:numId w:val="15"/>
        </w:numPr>
      </w:pPr>
      <w:r>
        <w:t>testplan</w:t>
      </w:r>
    </w:p>
    <w:p w:rsidR="00CA6B85" w:rsidRDefault="00CA6B85" w:rsidP="00CA6B85">
      <w:pPr>
        <w:pStyle w:val="Kop2"/>
      </w:pPr>
      <w:r>
        <w:t>Voorbereiding applicatie</w:t>
      </w:r>
      <w:bookmarkEnd w:id="6"/>
    </w:p>
    <w:p w:rsidR="00CA6B85" w:rsidRDefault="00CA6B85" w:rsidP="00D502A0">
      <w:pPr>
        <w:pStyle w:val="Geenafstand"/>
        <w:numPr>
          <w:ilvl w:val="0"/>
          <w:numId w:val="16"/>
        </w:numPr>
      </w:pPr>
      <w:r>
        <w:t xml:space="preserve">schets </w:t>
      </w:r>
      <w:r w:rsidR="0040278C">
        <w:t xml:space="preserve">van de </w:t>
      </w:r>
      <w:r>
        <w:t>applicatie</w:t>
      </w:r>
    </w:p>
    <w:p w:rsidR="0040278C" w:rsidRDefault="0040278C" w:rsidP="00D502A0">
      <w:pPr>
        <w:pStyle w:val="Geenafstand"/>
        <w:numPr>
          <w:ilvl w:val="0"/>
          <w:numId w:val="16"/>
        </w:numPr>
      </w:pPr>
      <w:r>
        <w:t>Schema van de applicatie</w:t>
      </w:r>
    </w:p>
    <w:p w:rsidR="001D4E15" w:rsidRDefault="00CA6B85" w:rsidP="00D502A0">
      <w:pPr>
        <w:pStyle w:val="Geenafstand"/>
        <w:numPr>
          <w:ilvl w:val="0"/>
          <w:numId w:val="16"/>
        </w:numPr>
      </w:pPr>
      <w:r>
        <w:t xml:space="preserve">Flowchart </w:t>
      </w:r>
      <w:r w:rsidR="0040278C">
        <w:t xml:space="preserve">van de </w:t>
      </w:r>
      <w:r>
        <w:t>applicatie</w:t>
      </w:r>
    </w:p>
    <w:p w:rsidR="001D4E15" w:rsidRDefault="001D4E15" w:rsidP="00D502A0">
      <w:pPr>
        <w:pStyle w:val="Geenafstand"/>
        <w:numPr>
          <w:ilvl w:val="0"/>
          <w:numId w:val="16"/>
        </w:numPr>
      </w:pPr>
      <w:r>
        <w:t>Opleveren</w:t>
      </w:r>
      <w:r w:rsidR="0040278C">
        <w:t xml:space="preserve"> van de</w:t>
      </w:r>
      <w:r>
        <w:t xml:space="preserve"> applicatie</w:t>
      </w:r>
    </w:p>
    <w:p w:rsidR="001D7B2A" w:rsidRDefault="001D7B2A" w:rsidP="00D502A0">
      <w:pPr>
        <w:pStyle w:val="Geenafstand"/>
        <w:numPr>
          <w:ilvl w:val="0"/>
          <w:numId w:val="16"/>
        </w:numPr>
      </w:pPr>
      <w:r>
        <w:t>testplan</w:t>
      </w:r>
    </w:p>
    <w:p w:rsidR="00CA6B85" w:rsidRDefault="00CA6B85" w:rsidP="00CA6B85">
      <w:r>
        <w:br w:type="page"/>
      </w:r>
    </w:p>
    <w:p w:rsidR="00CA6B85" w:rsidRDefault="00CA6B85" w:rsidP="00CA6B85">
      <w:pPr>
        <w:pStyle w:val="Kop1"/>
      </w:pPr>
      <w:bookmarkStart w:id="7" w:name="_Toc385497938"/>
      <w:r>
        <w:lastRenderedPageBreak/>
        <w:t>Projectgrenzen</w:t>
      </w:r>
      <w:bookmarkEnd w:id="7"/>
    </w:p>
    <w:p w:rsidR="00CA6B85" w:rsidRDefault="00CA6B85" w:rsidP="00CA6B85">
      <w:pPr>
        <w:pStyle w:val="Geenafstand"/>
      </w:pPr>
    </w:p>
    <w:p w:rsidR="0064552F" w:rsidRDefault="0064552F" w:rsidP="00CA6B85">
      <w:pPr>
        <w:pStyle w:val="Geenafstand"/>
      </w:pPr>
      <w:r>
        <w:t>Het project Fifa developers edition is een schoolproject van het Radius College te Breda. Met klein team wordt er gewerkt aan een voetbaltoto, doordat dit een schoolproject is zijn er geen kosten aan verbonden.</w:t>
      </w:r>
    </w:p>
    <w:p w:rsidR="00537CBD" w:rsidRDefault="00537CBD" w:rsidP="00CA6B85">
      <w:pPr>
        <w:pStyle w:val="Geenafstand"/>
      </w:pPr>
    </w:p>
    <w:p w:rsidR="00CA6B85" w:rsidRPr="001D4E15" w:rsidRDefault="00CA6B85" w:rsidP="00CA6B85">
      <w:pPr>
        <w:pStyle w:val="Kop2"/>
        <w:rPr>
          <w:lang w:val="nl-NL"/>
        </w:rPr>
      </w:pPr>
      <w:bookmarkStart w:id="8" w:name="_Toc385497939"/>
      <w:r w:rsidRPr="001D4E15">
        <w:rPr>
          <w:lang w:val="nl-NL"/>
        </w:rPr>
        <w:t>Wat verwerken</w:t>
      </w:r>
      <w:r w:rsidR="004015F0">
        <w:rPr>
          <w:lang w:val="nl-NL"/>
        </w:rPr>
        <w:t xml:space="preserve"> we</w:t>
      </w:r>
      <w:r w:rsidRPr="001D4E15">
        <w:rPr>
          <w:lang w:val="nl-NL"/>
        </w:rPr>
        <w:t xml:space="preserve"> in het project:</w:t>
      </w:r>
      <w:bookmarkEnd w:id="8"/>
    </w:p>
    <w:p w:rsidR="00CA6B85" w:rsidRDefault="004015F0" w:rsidP="00CA6B85">
      <w:pPr>
        <w:pStyle w:val="Geenafstand"/>
        <w:numPr>
          <w:ilvl w:val="0"/>
          <w:numId w:val="8"/>
        </w:numPr>
      </w:pPr>
      <w:r>
        <w:t>We werken volgens de planning</w:t>
      </w:r>
    </w:p>
    <w:p w:rsidR="00CA6B85" w:rsidRDefault="00CA6B85" w:rsidP="00CA6B85">
      <w:pPr>
        <w:pStyle w:val="Geenafstand"/>
        <w:numPr>
          <w:ilvl w:val="0"/>
          <w:numId w:val="8"/>
        </w:numPr>
      </w:pPr>
      <w:r>
        <w:t xml:space="preserve">We </w:t>
      </w:r>
      <w:r w:rsidR="004015F0">
        <w:t>houden een logboek bij over de gedane</w:t>
      </w:r>
      <w:r w:rsidR="00377601">
        <w:t xml:space="preserve"> zaken</w:t>
      </w:r>
    </w:p>
    <w:p w:rsidR="00CA6B85" w:rsidRDefault="00CA6B85" w:rsidP="00CA6B85">
      <w:pPr>
        <w:pStyle w:val="Geenafstand"/>
        <w:numPr>
          <w:ilvl w:val="0"/>
          <w:numId w:val="8"/>
        </w:numPr>
      </w:pPr>
      <w:r>
        <w:t xml:space="preserve">We houden de planning bij en </w:t>
      </w:r>
      <w:r w:rsidR="00584724">
        <w:t>passen</w:t>
      </w:r>
      <w:r>
        <w:t xml:space="preserve"> deze</w:t>
      </w:r>
      <w:r w:rsidR="00584724">
        <w:t xml:space="preserve"> aan</w:t>
      </w:r>
      <w:r>
        <w:t xml:space="preserve"> wanneer</w:t>
      </w:r>
      <w:r w:rsidR="00584724">
        <w:t xml:space="preserve"> het</w:t>
      </w:r>
      <w:r>
        <w:t xml:space="preserve"> nodi</w:t>
      </w:r>
      <w:r w:rsidR="00377601">
        <w:t>g</w:t>
      </w:r>
      <w:r w:rsidR="00584724">
        <w:t xml:space="preserve"> is</w:t>
      </w:r>
    </w:p>
    <w:p w:rsidR="00584724" w:rsidRDefault="00584724" w:rsidP="00CA6B85">
      <w:pPr>
        <w:pStyle w:val="Geenafstand"/>
        <w:numPr>
          <w:ilvl w:val="0"/>
          <w:numId w:val="8"/>
        </w:numPr>
      </w:pPr>
      <w:r>
        <w:t>We houden ons aan de einddatum 9 juni 2014</w:t>
      </w:r>
    </w:p>
    <w:p w:rsidR="008A75BE" w:rsidRDefault="008A75BE" w:rsidP="00CA6B85">
      <w:pPr>
        <w:pStyle w:val="Geenafstand"/>
        <w:numPr>
          <w:ilvl w:val="0"/>
          <w:numId w:val="8"/>
        </w:numPr>
      </w:pPr>
    </w:p>
    <w:p w:rsidR="00CA6B85" w:rsidRPr="001D4E15" w:rsidRDefault="00CA6B85" w:rsidP="00CA6B85">
      <w:pPr>
        <w:pStyle w:val="Kop2"/>
        <w:rPr>
          <w:lang w:val="nl-NL"/>
        </w:rPr>
      </w:pPr>
      <w:bookmarkStart w:id="9" w:name="_Toc385497940"/>
      <w:r w:rsidRPr="001D4E15">
        <w:rPr>
          <w:lang w:val="nl-NL"/>
        </w:rPr>
        <w:t xml:space="preserve">Wat verwerken </w:t>
      </w:r>
      <w:r w:rsidR="00584724">
        <w:rPr>
          <w:lang w:val="nl-NL"/>
        </w:rPr>
        <w:t xml:space="preserve">we niet </w:t>
      </w:r>
      <w:r w:rsidRPr="001D4E15">
        <w:rPr>
          <w:lang w:val="nl-NL"/>
        </w:rPr>
        <w:t>in het project:</w:t>
      </w:r>
      <w:bookmarkEnd w:id="9"/>
    </w:p>
    <w:p w:rsidR="00CA6B85" w:rsidRDefault="00CA6B85" w:rsidP="00CA6B85">
      <w:pPr>
        <w:pStyle w:val="Geenafstand"/>
        <w:numPr>
          <w:ilvl w:val="0"/>
          <w:numId w:val="9"/>
        </w:numPr>
      </w:pPr>
      <w:r>
        <w:t>We stoppen geen zaken die niets met het project</w:t>
      </w:r>
      <w:r w:rsidR="00377E7D">
        <w:t xml:space="preserve"> te maken hebben in het project</w:t>
      </w:r>
    </w:p>
    <w:p w:rsidR="00584724" w:rsidRDefault="00377E7D" w:rsidP="00CA6B85">
      <w:pPr>
        <w:pStyle w:val="Geenafstand"/>
        <w:numPr>
          <w:ilvl w:val="0"/>
          <w:numId w:val="9"/>
        </w:numPr>
      </w:pPr>
      <w:r>
        <w:t>We gaan gebruiken geen andere programeertaal dan C#</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0" w:name="_Toc385497941"/>
      <w:r>
        <w:lastRenderedPageBreak/>
        <w:t>Producten</w:t>
      </w:r>
      <w:bookmarkEnd w:id="10"/>
    </w:p>
    <w:p w:rsidR="00CA6B85" w:rsidRDefault="00CA6B85" w:rsidP="00CA6B85">
      <w:pPr>
        <w:pStyle w:val="Geenafstand"/>
      </w:pPr>
    </w:p>
    <w:p w:rsidR="00CA6B85" w:rsidRDefault="00CA6B85" w:rsidP="00CA6B85">
      <w:pPr>
        <w:pStyle w:val="Kop3"/>
      </w:pPr>
      <w:bookmarkStart w:id="11" w:name="_Toc385497942"/>
      <w:r>
        <w:t>Plan van aanpak</w:t>
      </w:r>
      <w:bookmarkEnd w:id="11"/>
    </w:p>
    <w:p w:rsidR="00053524" w:rsidRDefault="00053524" w:rsidP="00053524"/>
    <w:p w:rsidR="00053524" w:rsidRDefault="00053524" w:rsidP="00053524">
      <w:pPr>
        <w:pStyle w:val="Lijstalinea"/>
        <w:numPr>
          <w:ilvl w:val="1"/>
          <w:numId w:val="18"/>
        </w:numPr>
        <w:spacing w:after="160" w:line="300" w:lineRule="auto"/>
        <w:ind w:left="709"/>
      </w:pPr>
      <w:r>
        <w:t>Doelstellingen (SMART)</w:t>
      </w:r>
    </w:p>
    <w:p w:rsidR="00053524" w:rsidRDefault="00053524" w:rsidP="00053524">
      <w:pPr>
        <w:pStyle w:val="Lijstalinea"/>
        <w:numPr>
          <w:ilvl w:val="1"/>
          <w:numId w:val="18"/>
        </w:numPr>
        <w:spacing w:after="160" w:line="300" w:lineRule="auto"/>
        <w:ind w:left="709"/>
      </w:pPr>
      <w:r>
        <w:t>planning</w:t>
      </w:r>
    </w:p>
    <w:p w:rsidR="00053524" w:rsidRDefault="00053524" w:rsidP="00053524">
      <w:pPr>
        <w:pStyle w:val="Lijstalinea"/>
        <w:numPr>
          <w:ilvl w:val="1"/>
          <w:numId w:val="18"/>
        </w:numPr>
        <w:spacing w:after="160" w:line="300" w:lineRule="auto"/>
        <w:ind w:left="709"/>
      </w:pPr>
      <w:r>
        <w:t>Projectgrenzen / Randvoorwaarden</w:t>
      </w:r>
    </w:p>
    <w:p w:rsidR="00053524" w:rsidRPr="0077346B" w:rsidRDefault="00053524" w:rsidP="00053524">
      <w:pPr>
        <w:pStyle w:val="Lijstalinea"/>
        <w:numPr>
          <w:ilvl w:val="1"/>
          <w:numId w:val="18"/>
        </w:numPr>
        <w:spacing w:after="160" w:line="300" w:lineRule="auto"/>
        <w:ind w:left="709"/>
        <w:rPr>
          <w:lang w:val="nl-NL"/>
        </w:rPr>
      </w:pPr>
      <w:r w:rsidRPr="0077346B">
        <w:rPr>
          <w:lang w:val="nl-NL"/>
        </w:rPr>
        <w:t>Producten (eindproducten van het project)</w:t>
      </w:r>
    </w:p>
    <w:p w:rsidR="00053524" w:rsidRDefault="00053524" w:rsidP="00053524">
      <w:pPr>
        <w:pStyle w:val="Lijstalinea"/>
        <w:numPr>
          <w:ilvl w:val="1"/>
          <w:numId w:val="18"/>
        </w:numPr>
        <w:spacing w:after="160" w:line="300" w:lineRule="auto"/>
        <w:ind w:left="709"/>
      </w:pPr>
      <w:r>
        <w:t>Kwaliteit</w:t>
      </w:r>
    </w:p>
    <w:p w:rsidR="00053524" w:rsidRDefault="00053524" w:rsidP="00053524">
      <w:pPr>
        <w:pStyle w:val="Lijstalinea"/>
        <w:numPr>
          <w:ilvl w:val="1"/>
          <w:numId w:val="18"/>
        </w:numPr>
        <w:spacing w:after="160" w:line="300" w:lineRule="auto"/>
        <w:ind w:left="709"/>
      </w:pPr>
      <w:r>
        <w:t>Risico’s</w:t>
      </w:r>
    </w:p>
    <w:p w:rsidR="00E31B06" w:rsidRDefault="00053524" w:rsidP="00E31B06">
      <w:pPr>
        <w:pStyle w:val="Lijstalinea"/>
        <w:numPr>
          <w:ilvl w:val="1"/>
          <w:numId w:val="18"/>
        </w:numPr>
        <w:spacing w:after="160" w:line="300" w:lineRule="auto"/>
        <w:ind w:left="709"/>
      </w:pPr>
      <w:r>
        <w:t>Logboek gedurende project</w:t>
      </w:r>
    </w:p>
    <w:p w:rsidR="00CA6B85" w:rsidRDefault="00CA6B85" w:rsidP="00CA6B85">
      <w:pPr>
        <w:pStyle w:val="Kop3"/>
      </w:pPr>
      <w:bookmarkStart w:id="12" w:name="_Toc385497943"/>
      <w:r>
        <w:t>Teamselectie</w:t>
      </w:r>
      <w:bookmarkEnd w:id="12"/>
    </w:p>
    <w:p w:rsidR="00CA6B85" w:rsidRDefault="00CA6B85" w:rsidP="00CA6B85">
      <w:pPr>
        <w:pStyle w:val="Geenafstand"/>
        <w:numPr>
          <w:ilvl w:val="0"/>
          <w:numId w:val="9"/>
        </w:numPr>
      </w:pPr>
      <w:r>
        <w:t>Spelerselectie</w:t>
      </w:r>
    </w:p>
    <w:p w:rsidR="00CA6B85" w:rsidRDefault="00CA6B85" w:rsidP="00CA6B85">
      <w:pPr>
        <w:pStyle w:val="Geenafstand"/>
        <w:numPr>
          <w:ilvl w:val="0"/>
          <w:numId w:val="9"/>
        </w:numPr>
      </w:pPr>
      <w:r>
        <w:t>Aantal goals</w:t>
      </w:r>
    </w:p>
    <w:p w:rsidR="00CA6B85" w:rsidRDefault="00CA6B85" w:rsidP="00CA6B85">
      <w:pPr>
        <w:pStyle w:val="Geenafstand"/>
        <w:numPr>
          <w:ilvl w:val="0"/>
          <w:numId w:val="9"/>
        </w:numPr>
      </w:pPr>
      <w:r>
        <w:t>Inzet</w:t>
      </w:r>
    </w:p>
    <w:p w:rsidR="00CA6B85" w:rsidRDefault="00CA6B85" w:rsidP="00CA6B85">
      <w:pPr>
        <w:pStyle w:val="Geenafstand"/>
        <w:numPr>
          <w:ilvl w:val="0"/>
          <w:numId w:val="9"/>
        </w:numPr>
      </w:pPr>
      <w:r>
        <w:t>Eindstand</w:t>
      </w:r>
    </w:p>
    <w:p w:rsidR="00CA6B85" w:rsidRDefault="00CA6B85" w:rsidP="00CA6B85">
      <w:pPr>
        <w:pStyle w:val="Geenafstand"/>
        <w:numPr>
          <w:ilvl w:val="0"/>
          <w:numId w:val="9"/>
        </w:numPr>
      </w:pPr>
      <w:r>
        <w:t>Labelupdate</w:t>
      </w:r>
    </w:p>
    <w:p w:rsidR="00CA6B85" w:rsidRDefault="00CA6B85" w:rsidP="00CA6B85">
      <w:pPr>
        <w:pStyle w:val="Geenafstand"/>
        <w:numPr>
          <w:ilvl w:val="0"/>
          <w:numId w:val="9"/>
        </w:numPr>
      </w:pPr>
      <w:r>
        <w:t>Wedden</w:t>
      </w:r>
    </w:p>
    <w:p w:rsidR="00CA6B85" w:rsidRDefault="00CA6B85" w:rsidP="00CA6B85">
      <w:pPr>
        <w:pStyle w:val="Kop3"/>
      </w:pPr>
      <w:bookmarkStart w:id="13" w:name="_Toc385497944"/>
      <w:r>
        <w:t>Resultaatpagina</w:t>
      </w:r>
      <w:bookmarkEnd w:id="13"/>
    </w:p>
    <w:p w:rsidR="00CA6B85" w:rsidRDefault="00CA6B85" w:rsidP="00CA6B85">
      <w:pPr>
        <w:pStyle w:val="Geenafstand"/>
        <w:numPr>
          <w:ilvl w:val="0"/>
          <w:numId w:val="10"/>
        </w:numPr>
      </w:pPr>
      <w:r>
        <w:t>Topscoorder</w:t>
      </w:r>
    </w:p>
    <w:p w:rsidR="00CA6B85" w:rsidRDefault="00CA6B85" w:rsidP="00CA6B85">
      <w:pPr>
        <w:pStyle w:val="Geenafstand"/>
        <w:numPr>
          <w:ilvl w:val="0"/>
          <w:numId w:val="10"/>
        </w:numPr>
      </w:pPr>
      <w:r>
        <w:t>Winnende team</w:t>
      </w:r>
    </w:p>
    <w:p w:rsidR="00CA6B85" w:rsidRDefault="00CA6B85" w:rsidP="00CA6B85">
      <w:pPr>
        <w:pStyle w:val="Geenafstand"/>
        <w:numPr>
          <w:ilvl w:val="0"/>
          <w:numId w:val="10"/>
        </w:numPr>
      </w:pPr>
      <w:r>
        <w:t>Aantal inzet</w:t>
      </w:r>
    </w:p>
    <w:p w:rsidR="00CA6B85" w:rsidRDefault="00CA6B85" w:rsidP="00CA6B85">
      <w:pPr>
        <w:pStyle w:val="Geenafstand"/>
        <w:numPr>
          <w:ilvl w:val="0"/>
          <w:numId w:val="10"/>
        </w:numPr>
      </w:pPr>
      <w:r>
        <w:t>Totaal aantal inzet</w:t>
      </w:r>
    </w:p>
    <w:p w:rsidR="00CA6B85" w:rsidRDefault="00CA6B85" w:rsidP="00CA6B85">
      <w:pPr>
        <w:pStyle w:val="Geenafstand"/>
        <w:numPr>
          <w:ilvl w:val="0"/>
          <w:numId w:val="10"/>
        </w:numPr>
      </w:pPr>
      <w:r>
        <w:t>Uitbetalingen</w:t>
      </w:r>
    </w:p>
    <w:p w:rsidR="00CA6B85" w:rsidRDefault="00CA6B85" w:rsidP="00CA6B85">
      <w:pPr>
        <w:pStyle w:val="Geenafstand"/>
      </w:pPr>
    </w:p>
    <w:p w:rsidR="00CA6B85" w:rsidRDefault="00CA6B85" w:rsidP="00CA6B85">
      <w:pPr>
        <w:pStyle w:val="Kop3"/>
      </w:pPr>
      <w:bookmarkStart w:id="14" w:name="_Toc385497945"/>
      <w:r>
        <w:t>Wekelijkse notulen</w:t>
      </w:r>
      <w:bookmarkEnd w:id="14"/>
    </w:p>
    <w:p w:rsidR="00202BC9" w:rsidRDefault="00202BC9" w:rsidP="00202BC9">
      <w:pPr>
        <w:pStyle w:val="Lijstalinea"/>
        <w:numPr>
          <w:ilvl w:val="0"/>
          <w:numId w:val="19"/>
        </w:numPr>
      </w:pPr>
      <w:r>
        <w:t>Wekelijkse logboeken</w:t>
      </w:r>
    </w:p>
    <w:p w:rsidR="00E31B06" w:rsidRDefault="00E31B06" w:rsidP="00E31B06"/>
    <w:p w:rsidR="00E31B06" w:rsidRDefault="00E31B06" w:rsidP="00E31B06">
      <w:pPr>
        <w:pStyle w:val="Kop2"/>
      </w:pPr>
      <w:r>
        <w:t>Testplan</w:t>
      </w:r>
    </w:p>
    <w:p w:rsidR="00E31B06" w:rsidRDefault="00E31B06" w:rsidP="00E31B06">
      <w:pPr>
        <w:pStyle w:val="Lijstalinea"/>
        <w:numPr>
          <w:ilvl w:val="0"/>
          <w:numId w:val="19"/>
        </w:numPr>
      </w:pPr>
      <w:r>
        <w:t>Testen van de applicatie</w:t>
      </w:r>
    </w:p>
    <w:p w:rsidR="00E31B06" w:rsidRDefault="00E31B06" w:rsidP="00E31B06">
      <w:pPr>
        <w:pStyle w:val="Lijstalinea"/>
        <w:numPr>
          <w:ilvl w:val="0"/>
          <w:numId w:val="19"/>
        </w:numPr>
      </w:pPr>
      <w:r>
        <w:t>Testen van communicatie met database</w:t>
      </w:r>
    </w:p>
    <w:p w:rsidR="00E31B06" w:rsidRDefault="00E31B06" w:rsidP="00E31B06">
      <w:pPr>
        <w:pStyle w:val="Lijstalinea"/>
        <w:numPr>
          <w:ilvl w:val="0"/>
          <w:numId w:val="19"/>
        </w:numPr>
      </w:pPr>
      <w:r>
        <w:t>Testen invoer gebruikers</w:t>
      </w:r>
    </w:p>
    <w:p w:rsidR="00E31B06" w:rsidRPr="00202BC9" w:rsidRDefault="00E31B06" w:rsidP="00E31B06">
      <w:pPr>
        <w:pStyle w:val="Lijstalinea"/>
        <w:numPr>
          <w:ilvl w:val="0"/>
          <w:numId w:val="19"/>
        </w:numPr>
      </w:pPr>
      <w:r>
        <w:t>Testen uitvoer van gegevens</w:t>
      </w:r>
      <w:r>
        <w:br/>
      </w:r>
      <w:r>
        <w:br/>
      </w:r>
    </w:p>
    <w:p w:rsidR="00CA6B85" w:rsidRDefault="00CA6B85" w:rsidP="00CA6B85">
      <w:r>
        <w:br w:type="page"/>
      </w:r>
    </w:p>
    <w:p w:rsidR="00CA6B85" w:rsidRDefault="00CA6B85" w:rsidP="00CA6B85">
      <w:pPr>
        <w:pStyle w:val="Kop1"/>
      </w:pPr>
      <w:bookmarkStart w:id="15" w:name="_Toc385497946"/>
      <w:r>
        <w:lastRenderedPageBreak/>
        <w:t>Kwaliteit</w:t>
      </w:r>
      <w:bookmarkEnd w:id="15"/>
    </w:p>
    <w:p w:rsidR="001D7D31" w:rsidRDefault="001D7D31" w:rsidP="00CA6B85">
      <w:pPr>
        <w:rPr>
          <w:lang w:val="nl-NL"/>
        </w:rPr>
      </w:pPr>
    </w:p>
    <w:p w:rsidR="001D7D31" w:rsidRDefault="001D7D31" w:rsidP="00CA6B85">
      <w:pPr>
        <w:rPr>
          <w:lang w:val="nl-NL"/>
        </w:rPr>
      </w:pPr>
      <w:r>
        <w:rPr>
          <w:lang w:val="nl-NL"/>
        </w:rPr>
        <w:t>In de eerste instantie dienen wij het documentatiemateriaal te maken en deze op te leveren voor 17 april 2014. De kwaliteitscontrole wordt uitgevoerd door alle teamleden en wordt pas goedgekeurd wanneer iedereen ermee eens is.</w:t>
      </w:r>
    </w:p>
    <w:p w:rsidR="001D7D31" w:rsidRDefault="001D7D31" w:rsidP="00CA6B85">
      <w:pPr>
        <w:rPr>
          <w:lang w:val="nl-NL"/>
        </w:rPr>
      </w:pPr>
    </w:p>
    <w:p w:rsidR="007D5B9E" w:rsidRDefault="007D5B9E" w:rsidP="00CA6B85">
      <w:pPr>
        <w:rPr>
          <w:lang w:val="nl-NL"/>
        </w:rPr>
      </w:pPr>
      <w:r>
        <w:rPr>
          <w:lang w:val="nl-NL"/>
        </w:rPr>
        <w:t>Daarna moeten wij een voetbaltoto applicatie realiseren en deze te testen voor 9 mei 2014. Dit bestaat uit het volgende:</w:t>
      </w:r>
    </w:p>
    <w:p w:rsidR="007D5B9E" w:rsidRDefault="007D5B9E" w:rsidP="007D5B9E">
      <w:pPr>
        <w:pStyle w:val="Lijstalinea"/>
        <w:numPr>
          <w:ilvl w:val="0"/>
          <w:numId w:val="19"/>
        </w:numPr>
        <w:rPr>
          <w:lang w:val="nl-NL"/>
        </w:rPr>
      </w:pPr>
      <w:r>
        <w:rPr>
          <w:lang w:val="nl-NL"/>
        </w:rPr>
        <w:t>Basisprogramma opstellen</w:t>
      </w:r>
    </w:p>
    <w:p w:rsidR="007D5B9E" w:rsidRDefault="007D5B9E" w:rsidP="007D5B9E">
      <w:pPr>
        <w:pStyle w:val="Lijstalinea"/>
        <w:numPr>
          <w:ilvl w:val="0"/>
          <w:numId w:val="19"/>
        </w:numPr>
        <w:rPr>
          <w:lang w:val="nl-NL"/>
        </w:rPr>
      </w:pPr>
      <w:r>
        <w:rPr>
          <w:lang w:val="nl-NL"/>
        </w:rPr>
        <w:t>Basisprogramma testen</w:t>
      </w:r>
    </w:p>
    <w:p w:rsidR="007D5B9E" w:rsidRDefault="007D5B9E" w:rsidP="007D5B9E">
      <w:pPr>
        <w:pStyle w:val="Lijstalinea"/>
        <w:numPr>
          <w:ilvl w:val="0"/>
          <w:numId w:val="19"/>
        </w:numPr>
        <w:rPr>
          <w:lang w:val="nl-NL"/>
        </w:rPr>
      </w:pPr>
      <w:r>
        <w:rPr>
          <w:lang w:val="nl-NL"/>
        </w:rPr>
        <w:t>Koppelen van de database aan de applicatie</w:t>
      </w:r>
    </w:p>
    <w:p w:rsidR="007D5B9E" w:rsidRDefault="007D5B9E" w:rsidP="007D5B9E">
      <w:pPr>
        <w:pStyle w:val="Lijstalinea"/>
        <w:numPr>
          <w:ilvl w:val="0"/>
          <w:numId w:val="19"/>
        </w:numPr>
        <w:rPr>
          <w:lang w:val="nl-NL"/>
        </w:rPr>
      </w:pPr>
      <w:r>
        <w:rPr>
          <w:lang w:val="nl-NL"/>
        </w:rPr>
        <w:t>Het testen van de database m.b.v. de applicatie</w:t>
      </w:r>
    </w:p>
    <w:p w:rsidR="007D5B9E" w:rsidRDefault="007D5B9E" w:rsidP="007D5B9E">
      <w:pPr>
        <w:pStyle w:val="Lijstalinea"/>
        <w:numPr>
          <w:ilvl w:val="0"/>
          <w:numId w:val="19"/>
        </w:numPr>
        <w:rPr>
          <w:lang w:val="nl-NL"/>
        </w:rPr>
      </w:pPr>
      <w:r>
        <w:rPr>
          <w:lang w:val="nl-NL"/>
        </w:rPr>
        <w:t>Bugfixen</w:t>
      </w:r>
    </w:p>
    <w:p w:rsidR="007D5B9E" w:rsidRDefault="007D5B9E" w:rsidP="007D5B9E">
      <w:pPr>
        <w:rPr>
          <w:lang w:val="nl-NL"/>
        </w:rPr>
      </w:pPr>
    </w:p>
    <w:p w:rsidR="00CA6B85" w:rsidRPr="007D5B9E" w:rsidRDefault="007D5B9E" w:rsidP="007D5B9E">
      <w:pPr>
        <w:rPr>
          <w:lang w:val="nl-NL"/>
        </w:rPr>
      </w:pPr>
      <w:r>
        <w:rPr>
          <w:lang w:val="nl-NL"/>
        </w:rPr>
        <w:t>Op de laatste weken gaan wij eventuele fouten uit de applicatie halen en dit dient voor 20 juni 2014 gedaan te worden. Nadat alles is uitgevoerd is het project klaar om op te leveren.</w:t>
      </w:r>
      <w:r w:rsidR="00CA6B85" w:rsidRPr="007D5B9E">
        <w:rPr>
          <w:lang w:val="nl-NL"/>
        </w:rPr>
        <w:br w:type="page"/>
      </w:r>
    </w:p>
    <w:p w:rsidR="00CA6B85" w:rsidRPr="001D4E15" w:rsidRDefault="00CA6B85" w:rsidP="00CA6B85">
      <w:pPr>
        <w:pStyle w:val="Kop1"/>
        <w:rPr>
          <w:lang w:val="nl-NL"/>
        </w:rPr>
      </w:pPr>
      <w:bookmarkStart w:id="16" w:name="_Toc385497947"/>
      <w:r w:rsidRPr="001D4E15">
        <w:rPr>
          <w:lang w:val="nl-NL"/>
        </w:rPr>
        <w:lastRenderedPageBreak/>
        <w:t>Projectorganisatie</w:t>
      </w:r>
      <w:bookmarkEnd w:id="16"/>
    </w:p>
    <w:p w:rsidR="00CA6B85" w:rsidRDefault="00CA6B85" w:rsidP="00CA6B85">
      <w:pPr>
        <w:pStyle w:val="Geenafstand"/>
      </w:pPr>
    </w:p>
    <w:tbl>
      <w:tblPr>
        <w:tblStyle w:val="Tabelraster"/>
        <w:tblW w:w="4602" w:type="dxa"/>
        <w:tblLook w:val="04A0"/>
      </w:tblPr>
      <w:tblGrid>
        <w:gridCol w:w="2301"/>
        <w:gridCol w:w="2301"/>
      </w:tblGrid>
      <w:tr w:rsidR="003C33BB" w:rsidRPr="00F048D7" w:rsidTr="007F41E4">
        <w:trPr>
          <w:trHeight w:val="186"/>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Teamleader: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Jits Buijs</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GitHub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Sjoerd van den Bosch</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Kevin Ly</w:t>
            </w:r>
          </w:p>
        </w:tc>
      </w:tr>
      <w:tr w:rsidR="003C33BB" w:rsidRPr="00F048D7" w:rsidTr="007F41E4">
        <w:trPr>
          <w:trHeight w:val="182"/>
        </w:trPr>
        <w:tc>
          <w:tcPr>
            <w:tcW w:w="2301" w:type="dxa"/>
            <w:vAlign w:val="center"/>
          </w:tcPr>
          <w:p w:rsidR="003C33BB" w:rsidRPr="00D534B1" w:rsidRDefault="003C33BB" w:rsidP="007F41E4">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Dion van der Linden</w:t>
            </w:r>
          </w:p>
        </w:tc>
      </w:tr>
      <w:tr w:rsidR="003C33BB" w:rsidRPr="00F048D7" w:rsidTr="007F41E4">
        <w:trPr>
          <w:trHeight w:val="186"/>
        </w:trPr>
        <w:tc>
          <w:tcPr>
            <w:tcW w:w="2301" w:type="dxa"/>
            <w:vAlign w:val="center"/>
          </w:tcPr>
          <w:p w:rsidR="003C33BB" w:rsidRPr="00D534B1" w:rsidRDefault="005D1F89" w:rsidP="007F41E4">
            <w:pPr>
              <w:pStyle w:val="Kop2"/>
              <w:jc w:val="center"/>
              <w:rPr>
                <w:rFonts w:ascii="Arial" w:hAnsi="Arial" w:cs="Arial"/>
                <w:sz w:val="16"/>
                <w:szCs w:val="16"/>
                <w:lang w:val="nl-NL"/>
              </w:rPr>
            </w:pPr>
            <w:r>
              <w:rPr>
                <w:rFonts w:ascii="Arial" w:hAnsi="Arial" w:cs="Arial"/>
                <w:sz w:val="16"/>
                <w:szCs w:val="16"/>
                <w:lang w:val="nl-NL"/>
              </w:rPr>
              <w:t>Directeur/</w:t>
            </w:r>
            <w:r>
              <w:rPr>
                <w:rFonts w:ascii="Arial" w:hAnsi="Arial" w:cs="Arial"/>
                <w:sz w:val="16"/>
                <w:szCs w:val="16"/>
                <w:lang w:val="nl-NL"/>
              </w:rPr>
              <w:br/>
            </w:r>
            <w:r w:rsidR="003C33BB" w:rsidRPr="00D534B1">
              <w:rPr>
                <w:rFonts w:ascii="Arial" w:hAnsi="Arial" w:cs="Arial"/>
                <w:sz w:val="16"/>
                <w:szCs w:val="16"/>
                <w:lang w:val="nl-NL"/>
              </w:rPr>
              <w:t>Allround Assistent:</w:t>
            </w:r>
          </w:p>
          <w:p w:rsidR="003C33BB" w:rsidRPr="00D534B1" w:rsidRDefault="003C33BB" w:rsidP="007F41E4">
            <w:pPr>
              <w:jc w:val="center"/>
              <w:rPr>
                <w:rFonts w:ascii="Arial" w:hAnsi="Arial" w:cs="Arial"/>
                <w:sz w:val="16"/>
                <w:szCs w:val="16"/>
                <w:lang w:val="nl-NL"/>
              </w:rPr>
            </w:pPr>
          </w:p>
        </w:tc>
        <w:tc>
          <w:tcPr>
            <w:tcW w:w="2301" w:type="dxa"/>
            <w:vAlign w:val="center"/>
          </w:tcPr>
          <w:p w:rsidR="003C33BB" w:rsidRPr="00D534B1" w:rsidRDefault="003C33BB" w:rsidP="007F41E4">
            <w:pPr>
              <w:jc w:val="center"/>
              <w:rPr>
                <w:rFonts w:ascii="Arial" w:hAnsi="Arial" w:cs="Arial"/>
                <w:sz w:val="16"/>
                <w:szCs w:val="16"/>
                <w:lang w:val="nl-NL"/>
              </w:rPr>
            </w:pPr>
            <w:r w:rsidRPr="00D534B1">
              <w:rPr>
                <w:rFonts w:ascii="Arial" w:hAnsi="Arial" w:cs="Arial"/>
                <w:sz w:val="16"/>
                <w:szCs w:val="16"/>
                <w:lang w:val="nl-NL"/>
              </w:rPr>
              <w:t>Tom Vermeeren</w:t>
            </w:r>
          </w:p>
        </w:tc>
      </w:tr>
    </w:tbl>
    <w:p w:rsidR="00D333E3" w:rsidRDefault="00D333E3" w:rsidP="00CA6B85">
      <w:pPr>
        <w:pStyle w:val="Geenafstand"/>
        <w:rPr>
          <w:szCs w:val="72"/>
        </w:rPr>
      </w:pPr>
    </w:p>
    <w:p w:rsidR="003924F5" w:rsidRDefault="00D333E3" w:rsidP="00F96E05">
      <w:pPr>
        <w:pStyle w:val="Geenafstand"/>
        <w:rPr>
          <w:szCs w:val="72"/>
        </w:rPr>
      </w:pPr>
      <w:r>
        <w:rPr>
          <w:szCs w:val="72"/>
        </w:rPr>
        <w:t>De opdrachtgever dient ter allertijde op de hoogte te zijn van de status van het project.</w:t>
      </w:r>
      <w:r w:rsidR="0081739F">
        <w:rPr>
          <w:szCs w:val="72"/>
        </w:rPr>
        <w:t xml:space="preserve"> </w:t>
      </w:r>
      <w:r w:rsidR="00B33118">
        <w:rPr>
          <w:szCs w:val="72"/>
        </w:rPr>
        <w:t xml:space="preserve">Alle weekverslagen dienen op tijd op Github te worden gezet. </w:t>
      </w:r>
      <w:r w:rsidR="000C7209">
        <w:rPr>
          <w:szCs w:val="72"/>
        </w:rPr>
        <w:t xml:space="preserve">Wekelijks wordt er een vergadering gehouden in het team over de status van het project. Zie de planning in de plan van aanpak. </w:t>
      </w:r>
      <w:r w:rsidR="00B33118">
        <w:rPr>
          <w:szCs w:val="72"/>
        </w:rPr>
        <w:t xml:space="preserve">De opdrachtgever is op de hoogte van de verslagen die wekelijks gemaakt worden. </w:t>
      </w:r>
      <w:r w:rsidR="00136959">
        <w:rPr>
          <w:szCs w:val="72"/>
        </w:rPr>
        <w:t xml:space="preserve"> Alle documenten zijn voorzien van de gemaakte afspraken die in het conventierapport staan. Zie het onderstaande conventierapport voor uitgebreidde informatie:</w:t>
      </w:r>
      <w:r w:rsidR="003924F5">
        <w:rPr>
          <w:szCs w:val="72"/>
        </w:rPr>
        <w:br w:type="page"/>
      </w:r>
    </w:p>
    <w:p w:rsidR="0077681D" w:rsidRPr="00424977" w:rsidRDefault="00424977" w:rsidP="00545252">
      <w:pPr>
        <w:pStyle w:val="Kop2"/>
        <w:rPr>
          <w:rStyle w:val="GeenafstandChar"/>
          <w:b w:val="0"/>
          <w:sz w:val="28"/>
          <w:szCs w:val="28"/>
        </w:rPr>
      </w:pPr>
      <w:r>
        <w:rPr>
          <w:lang w:val="nl-NL"/>
        </w:rPr>
        <w:lastRenderedPageBreak/>
        <w:t>Conventierapport</w:t>
      </w:r>
    </w:p>
    <w:p w:rsidR="0077681D" w:rsidRDefault="0077681D" w:rsidP="0077681D">
      <w:pPr>
        <w:rPr>
          <w:lang w:val="nl-NL"/>
        </w:rPr>
      </w:pPr>
    </w:p>
    <w:p w:rsidR="0077681D" w:rsidRPr="00424977" w:rsidRDefault="0077681D" w:rsidP="00424977">
      <w:pPr>
        <w:rPr>
          <w:b/>
          <w:sz w:val="26"/>
          <w:szCs w:val="26"/>
          <w:lang w:val="nl-NL"/>
        </w:rPr>
      </w:pPr>
      <w:bookmarkStart w:id="17" w:name="_Toc384993166"/>
      <w:r w:rsidRPr="00424977">
        <w:rPr>
          <w:b/>
          <w:sz w:val="26"/>
          <w:szCs w:val="26"/>
          <w:lang w:val="nl-NL"/>
        </w:rPr>
        <w:t>Mappenstructuur</w:t>
      </w:r>
      <w:bookmarkEnd w:id="17"/>
    </w:p>
    <w:p w:rsidR="0077681D" w:rsidRDefault="0077681D" w:rsidP="0077681D">
      <w:pPr>
        <w:rPr>
          <w:lang w:val="nl-NL"/>
        </w:rPr>
      </w:pPr>
      <w:r w:rsidRPr="00CA4B00">
        <w:rPr>
          <w:lang w:val="nl-NL"/>
        </w:rPr>
        <w:t>Planning, Plan van aanpak, Applicatie, Checklist, Notulen, Acceptatietest, Opdracht, Taakverdeling, Rapporten, Schetsen en Presentatie Concept.</w:t>
      </w:r>
    </w:p>
    <w:p w:rsidR="0077681D" w:rsidRDefault="0077681D" w:rsidP="0077681D">
      <w:pPr>
        <w:rPr>
          <w:lang w:val="nl-NL"/>
        </w:rPr>
      </w:pPr>
    </w:p>
    <w:p w:rsidR="0077681D" w:rsidRPr="00424977" w:rsidRDefault="0077681D" w:rsidP="00424977">
      <w:pPr>
        <w:rPr>
          <w:b/>
          <w:sz w:val="26"/>
          <w:szCs w:val="26"/>
        </w:rPr>
      </w:pPr>
      <w:bookmarkStart w:id="18" w:name="_Toc384993167"/>
      <w:r w:rsidRPr="00424977">
        <w:rPr>
          <w:b/>
          <w:sz w:val="26"/>
          <w:szCs w:val="26"/>
        </w:rPr>
        <w:t>Code Lay-out</w:t>
      </w:r>
      <w:bookmarkEnd w:id="18"/>
    </w:p>
    <w:p w:rsidR="0077681D" w:rsidRDefault="0077681D" w:rsidP="0077681D">
      <w:pPr>
        <w:rPr>
          <w:lang w:val="nl-NL"/>
        </w:rPr>
      </w:pPr>
      <w:r>
        <w:t>OOP ( Properties, Constructors, Methods, Getters and Setters).</w:t>
      </w:r>
      <w:r>
        <w:br/>
      </w:r>
      <w:r w:rsidRPr="00CA4B00">
        <w:rPr>
          <w:lang w:val="nl-NL"/>
        </w:rPr>
        <w:t>Comments op gemaakte codes (Engels).</w:t>
      </w:r>
      <w:r w:rsidRPr="00CA4B00">
        <w:rPr>
          <w:lang w:val="nl-NL"/>
        </w:rPr>
        <w:br/>
      </w:r>
      <w:r w:rsidRPr="00532D48">
        <w:rPr>
          <w:lang w:val="nl-NL"/>
        </w:rPr>
        <w:t>Variabelen namen: Engels en Leesbaar</w:t>
      </w:r>
      <w:r w:rsidRPr="00532D48">
        <w:rPr>
          <w:lang w:val="nl-NL"/>
        </w:rPr>
        <w:br/>
      </w:r>
      <w:r w:rsidR="00B30D97">
        <w:rPr>
          <w:lang w:val="nl-NL"/>
        </w:rPr>
        <w:t>UpperCamelCase en lowerCamelCase</w:t>
      </w:r>
      <w:r w:rsidR="00343548">
        <w:rPr>
          <w:lang w:val="nl-NL"/>
        </w:rPr>
        <w:t>(PascalCase)</w:t>
      </w:r>
      <w:r w:rsidR="00B30D97">
        <w:rPr>
          <w:lang w:val="nl-NL"/>
        </w:rPr>
        <w:br/>
      </w:r>
      <w:r w:rsidRPr="00532D48">
        <w:rPr>
          <w:lang w:val="nl-NL"/>
        </w:rPr>
        <w:t>properties = lower case</w:t>
      </w:r>
      <w:r w:rsidRPr="00532D48">
        <w:rPr>
          <w:lang w:val="nl-NL"/>
        </w:rPr>
        <w:br/>
        <w:t>getters, setters, methods en constructors = Upper</w:t>
      </w:r>
      <w:r w:rsidR="0020390E">
        <w:rPr>
          <w:lang w:val="nl-NL"/>
        </w:rPr>
        <w:t>Camel</w:t>
      </w:r>
      <w:r w:rsidRPr="00532D48">
        <w:rPr>
          <w:lang w:val="nl-NL"/>
        </w:rPr>
        <w:t>Case</w:t>
      </w:r>
      <w:r>
        <w:rPr>
          <w:lang w:val="nl-NL"/>
        </w:rPr>
        <w:br/>
        <w:t>De sluitaccolade altijd gelijk aan de open accolade. (even ver ingesprongen)</w:t>
      </w:r>
      <w:r>
        <w:rPr>
          <w:lang w:val="nl-NL"/>
        </w:rPr>
        <w:br/>
        <w:t>Comments kort en duidelijk, Geen overbodige informatie boven de geschreven code.</w:t>
      </w:r>
      <w:r>
        <w:rPr>
          <w:lang w:val="nl-NL"/>
        </w:rPr>
        <w:br/>
        <w:t>Naamgeving knoppen en velden afkorten met bijvoorbeeld:</w:t>
      </w:r>
    </w:p>
    <w:p w:rsidR="0077681D" w:rsidRDefault="0077681D" w:rsidP="0077681D">
      <w:pPr>
        <w:rPr>
          <w:lang w:val="nl-NL"/>
        </w:rPr>
      </w:pPr>
      <w:r>
        <w:rPr>
          <w:lang w:val="nl-NL"/>
        </w:rPr>
        <w:t>Label, lbl of picturebox, pBox.</w:t>
      </w:r>
      <w:r>
        <w:rPr>
          <w:lang w:val="nl-NL"/>
        </w:rPr>
        <w:br/>
      </w:r>
    </w:p>
    <w:p w:rsidR="0077681D" w:rsidRPr="0077681D" w:rsidRDefault="0077681D" w:rsidP="0077681D">
      <w:pPr>
        <w:rPr>
          <w:rStyle w:val="GeenafstandChar"/>
          <w:b/>
          <w:sz w:val="26"/>
          <w:szCs w:val="26"/>
        </w:rPr>
      </w:pPr>
      <w:bookmarkStart w:id="19" w:name="_Toc384993168"/>
      <w:r w:rsidRPr="0077681D">
        <w:rPr>
          <w:rStyle w:val="GeenafstandChar"/>
          <w:b/>
          <w:sz w:val="26"/>
          <w:szCs w:val="26"/>
        </w:rPr>
        <w:t>Tekstuitwerkingen en opslag</w:t>
      </w:r>
      <w:bookmarkEnd w:id="19"/>
    </w:p>
    <w:p w:rsidR="0077681D" w:rsidRDefault="0077681D" w:rsidP="0077681D">
      <w:pPr>
        <w:rPr>
          <w:rStyle w:val="GeenafstandChar"/>
        </w:rPr>
      </w:pPr>
      <w:r w:rsidRPr="00CA4B00">
        <w:rPr>
          <w:lang w:val="nl-NL"/>
        </w:rPr>
        <w:t>Lettertypes = Times new Roman / Arial</w:t>
      </w:r>
      <w:r w:rsidRPr="00CA4B00">
        <w:rPr>
          <w:lang w:val="nl-NL"/>
        </w:rPr>
        <w:br/>
        <w:t>Naamgeving bestanden: Project_4_Onderwerp_Versie</w:t>
      </w:r>
      <w:r>
        <w:rPr>
          <w:lang w:val="nl-NL"/>
        </w:rPr>
        <w:br/>
        <w:t xml:space="preserve">Alleen bestanden uploaden wanneer het bestand afgesloten is. </w:t>
      </w:r>
      <w:r w:rsidRPr="00CA4B00">
        <w:rPr>
          <w:lang w:val="nl-NL"/>
        </w:rPr>
        <w:br/>
        <w:t>Alle uitwerkingen met de standaard project Layout (DarkSide)</w:t>
      </w:r>
      <w:r w:rsidRPr="00CA4B00">
        <w:rPr>
          <w:lang w:val="nl-NL"/>
        </w:rPr>
        <w:br/>
        <w:t>Alle sub-hoofdstukken in koppen indelen ( kop 3 ) voor een gemakkelijke implementatie.</w:t>
      </w:r>
    </w:p>
    <w:p w:rsidR="0077681D" w:rsidRDefault="0077681D" w:rsidP="0077681D">
      <w:pPr>
        <w:rPr>
          <w:lang w:val="nl-NL"/>
        </w:rPr>
      </w:pPr>
      <w:r>
        <w:rPr>
          <w:lang w:val="nl-NL"/>
        </w:rPr>
        <w:br/>
      </w:r>
      <w:bookmarkStart w:id="20" w:name="_Toc384993169"/>
      <w:r w:rsidRPr="0077681D">
        <w:rPr>
          <w:b/>
          <w:sz w:val="26"/>
          <w:szCs w:val="26"/>
        </w:rPr>
        <w:t>Versiebeheer:</w:t>
      </w:r>
      <w:bookmarkEnd w:id="20"/>
      <w:r>
        <w:rPr>
          <w:b/>
          <w:lang w:val="nl-NL"/>
        </w:rPr>
        <w:br/>
      </w:r>
      <w:r w:rsidRPr="00B53022">
        <w:rPr>
          <w:lang w:val="nl-NL"/>
        </w:rPr>
        <w:t>Publish versie = 1.0, BETA versie = 0.1.</w:t>
      </w:r>
      <w:r>
        <w:rPr>
          <w:lang w:val="nl-NL"/>
        </w:rPr>
        <w:br/>
      </w:r>
      <w:r w:rsidRPr="00B53022">
        <w:rPr>
          <w:lang w:val="nl-NL"/>
        </w:rPr>
        <w:t>BETA versie = 0.1. Als dit goedgekeurd is door de groep dan wordt dit een Publish versie = 1.0.</w:t>
      </w:r>
      <w:r w:rsidRPr="00B53022">
        <w:rPr>
          <w:lang w:val="nl-NL"/>
        </w:rPr>
        <w:br/>
        <w:t>Als er een update is dan wordt de BETA versie opgehoogd met 1 dus voorbeeld: (0.2).</w:t>
      </w:r>
      <w:r w:rsidRPr="00B53022">
        <w:rPr>
          <w:lang w:val="nl-NL"/>
        </w:rPr>
        <w:br/>
        <w:t>Als er een goedkeuring is door de groep dan wordt de Publish versie opgehoogd met 1 dus voorbeeld: (2.0).</w:t>
      </w:r>
      <w:r w:rsidRPr="00B53022">
        <w:rPr>
          <w:lang w:val="nl-NL"/>
        </w:rPr>
        <w:br/>
        <w:t>Als er gewerkt is aan de vorige publish versie dan blijft de publish versie hetzelfde en wordt alleen de BETA versie opgehoogd ( 2.1  of 1.2 ).</w:t>
      </w:r>
    </w:p>
    <w:p w:rsidR="00136959" w:rsidRDefault="00136959" w:rsidP="00CA6B85">
      <w:pPr>
        <w:pStyle w:val="Geenafstand"/>
        <w:rPr>
          <w:szCs w:val="72"/>
        </w:rPr>
      </w:pPr>
    </w:p>
    <w:p w:rsidR="00136959" w:rsidRDefault="00136959" w:rsidP="00CA6B85">
      <w:pPr>
        <w:pStyle w:val="Geenafstand"/>
        <w:rPr>
          <w:szCs w:val="72"/>
        </w:rPr>
      </w:pPr>
    </w:p>
    <w:p w:rsidR="00136959" w:rsidRDefault="00136959" w:rsidP="00CA6B85">
      <w:pPr>
        <w:pStyle w:val="Geenafstand"/>
        <w:rPr>
          <w:szCs w:val="72"/>
        </w:rPr>
      </w:pPr>
    </w:p>
    <w:p w:rsidR="00545252" w:rsidRDefault="00545252">
      <w:pPr>
        <w:rPr>
          <w:rFonts w:eastAsiaTheme="minorEastAsia"/>
          <w:szCs w:val="72"/>
          <w:lang w:val="nl-NL"/>
        </w:rPr>
      </w:pPr>
      <w:r>
        <w:rPr>
          <w:szCs w:val="72"/>
        </w:rPr>
        <w:br w:type="page"/>
      </w:r>
    </w:p>
    <w:p w:rsidR="00D333E3" w:rsidRDefault="00D333E3" w:rsidP="00CA6B85">
      <w:pPr>
        <w:pStyle w:val="Geenafstand"/>
        <w:rPr>
          <w:szCs w:val="72"/>
        </w:rPr>
      </w:pPr>
      <w:r>
        <w:rPr>
          <w:szCs w:val="72"/>
        </w:rPr>
        <w:lastRenderedPageBreak/>
        <w:t>De interne communicatie binnen ons team is vastgelegd in een bereikbaarheidslijst met de desbetreffende communicatiemiddelen:</w:t>
      </w:r>
    </w:p>
    <w:p w:rsidR="00D333E3" w:rsidRDefault="00D333E3" w:rsidP="00D333E3">
      <w:pPr>
        <w:pStyle w:val="Geenafstand"/>
        <w:numPr>
          <w:ilvl w:val="0"/>
          <w:numId w:val="20"/>
        </w:numPr>
        <w:rPr>
          <w:szCs w:val="72"/>
        </w:rPr>
      </w:pPr>
      <w:r>
        <w:rPr>
          <w:szCs w:val="72"/>
        </w:rPr>
        <w:t>Skype</w:t>
      </w:r>
    </w:p>
    <w:p w:rsidR="00D333E3" w:rsidRDefault="00D333E3" w:rsidP="00D333E3">
      <w:pPr>
        <w:pStyle w:val="Geenafstand"/>
        <w:numPr>
          <w:ilvl w:val="0"/>
          <w:numId w:val="20"/>
        </w:numPr>
        <w:rPr>
          <w:szCs w:val="72"/>
        </w:rPr>
      </w:pPr>
      <w:r>
        <w:rPr>
          <w:szCs w:val="72"/>
        </w:rPr>
        <w:t>Whatsapp</w:t>
      </w:r>
    </w:p>
    <w:p w:rsidR="00D333E3" w:rsidRDefault="00D333E3" w:rsidP="00D333E3">
      <w:pPr>
        <w:pStyle w:val="Geenafstand"/>
        <w:numPr>
          <w:ilvl w:val="0"/>
          <w:numId w:val="20"/>
        </w:numPr>
        <w:rPr>
          <w:szCs w:val="72"/>
        </w:rPr>
      </w:pPr>
      <w:r>
        <w:rPr>
          <w:szCs w:val="72"/>
        </w:rPr>
        <w:t>E-mail</w:t>
      </w:r>
    </w:p>
    <w:p w:rsidR="00D333E3" w:rsidRDefault="00D333E3" w:rsidP="00D333E3">
      <w:pPr>
        <w:pStyle w:val="Geenafstand"/>
        <w:numPr>
          <w:ilvl w:val="0"/>
          <w:numId w:val="20"/>
        </w:numPr>
        <w:rPr>
          <w:szCs w:val="72"/>
        </w:rPr>
      </w:pPr>
      <w:r>
        <w:rPr>
          <w:szCs w:val="72"/>
        </w:rPr>
        <w:t>Telefoonnummer</w:t>
      </w:r>
    </w:p>
    <w:p w:rsidR="00D333E3" w:rsidRDefault="00D333E3" w:rsidP="00D333E3">
      <w:pPr>
        <w:pStyle w:val="Geenafstand"/>
        <w:rPr>
          <w:szCs w:val="72"/>
        </w:rPr>
      </w:pPr>
    </w:p>
    <w:p w:rsidR="00D333E3" w:rsidRDefault="00D333E3" w:rsidP="00D333E3">
      <w:pPr>
        <w:pStyle w:val="Geenafstand"/>
        <w:rPr>
          <w:szCs w:val="72"/>
        </w:rPr>
      </w:pPr>
      <w:r>
        <w:rPr>
          <w:szCs w:val="72"/>
        </w:rPr>
        <w:t>Zie het overzicht van het bereikbaarheidslijst hieronder:</w:t>
      </w:r>
    </w:p>
    <w:p w:rsidR="004174EA" w:rsidRDefault="004174EA" w:rsidP="00AF548C">
      <w:pPr>
        <w:pStyle w:val="Geenafstand"/>
        <w:rPr>
          <w:szCs w:val="72"/>
        </w:rPr>
      </w:pPr>
    </w:p>
    <w:p w:rsidR="00460820" w:rsidRDefault="00460820" w:rsidP="00D333E3">
      <w:pPr>
        <w:pStyle w:val="Geenafstand"/>
        <w:rPr>
          <w:szCs w:val="72"/>
        </w:rPr>
      </w:pPr>
    </w:p>
    <w:p w:rsidR="00CA6B85" w:rsidRPr="00CA6B85" w:rsidRDefault="00AF548C" w:rsidP="00CA6B85">
      <w:pPr>
        <w:rPr>
          <w:szCs w:val="72"/>
          <w:lang w:val="nl-NL"/>
        </w:rPr>
      </w:pPr>
      <w:r>
        <w:rPr>
          <w:noProof/>
          <w:szCs w:val="72"/>
          <w:lang w:val="nl-NL" w:eastAsia="nl-NL"/>
        </w:rPr>
        <w:drawing>
          <wp:anchor distT="0" distB="0" distL="114300" distR="114300" simplePos="0" relativeHeight="251663360" behindDoc="1" locked="0" layoutInCell="1" allowOverlap="1">
            <wp:simplePos x="0" y="0"/>
            <wp:positionH relativeFrom="column">
              <wp:posOffset>1296035</wp:posOffset>
            </wp:positionH>
            <wp:positionV relativeFrom="paragraph">
              <wp:posOffset>355600</wp:posOffset>
            </wp:positionV>
            <wp:extent cx="3092450" cy="4121150"/>
            <wp:effectExtent l="19050" t="0" r="0" b="0"/>
            <wp:wrapTight wrapText="bothSides">
              <wp:wrapPolygon edited="0">
                <wp:start x="-133" y="0"/>
                <wp:lineTo x="-133" y="21467"/>
                <wp:lineTo x="21556" y="21467"/>
                <wp:lineTo x="21556" y="0"/>
                <wp:lineTo x="-133" y="0"/>
              </wp:wrapPolygon>
            </wp:wrapTight>
            <wp:docPr id="1" name="Afbeelding 0" descr="IMG_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614.JPG"/>
                    <pic:cNvPicPr/>
                  </pic:nvPicPr>
                  <pic:blipFill>
                    <a:blip r:embed="rId10" cstate="print"/>
                    <a:stretch>
                      <a:fillRect/>
                    </a:stretch>
                  </pic:blipFill>
                  <pic:spPr>
                    <a:xfrm>
                      <a:off x="0" y="0"/>
                      <a:ext cx="3092450" cy="4121150"/>
                    </a:xfrm>
                    <a:prstGeom prst="rect">
                      <a:avLst/>
                    </a:prstGeom>
                  </pic:spPr>
                </pic:pic>
              </a:graphicData>
            </a:graphic>
          </wp:anchor>
        </w:drawing>
      </w:r>
      <w:r w:rsidR="00D333E3">
        <w:rPr>
          <w:szCs w:val="72"/>
        </w:rPr>
        <w:br w:type="page"/>
      </w:r>
    </w:p>
    <w:p w:rsidR="00CA6B85" w:rsidRPr="001D4E15" w:rsidRDefault="00CA6B85" w:rsidP="00CA6B85">
      <w:pPr>
        <w:pStyle w:val="Kop1"/>
        <w:rPr>
          <w:lang w:val="nl-NL"/>
        </w:rPr>
      </w:pPr>
      <w:bookmarkStart w:id="21" w:name="_Toc385497948"/>
      <w:r w:rsidRPr="001D4E15">
        <w:rPr>
          <w:lang w:val="nl-NL"/>
        </w:rPr>
        <w:lastRenderedPageBreak/>
        <w:t>Planning</w:t>
      </w:r>
      <w:bookmarkEnd w:id="21"/>
    </w:p>
    <w:p w:rsidR="00CA6B85" w:rsidRDefault="00CA6B85" w:rsidP="00CA6B85">
      <w:pPr>
        <w:pStyle w:val="Geenafstand"/>
        <w:rPr>
          <w:szCs w:val="72"/>
        </w:rPr>
      </w:pPr>
    </w:p>
    <w:p w:rsidR="006F525A" w:rsidRDefault="006F525A">
      <w:pPr>
        <w:rPr>
          <w:szCs w:val="72"/>
          <w:lang w:val="nl-NL"/>
        </w:rPr>
      </w:pPr>
      <w:r>
        <w:rPr>
          <w:noProof/>
          <w:szCs w:val="72"/>
          <w:lang w:val="nl-NL" w:eastAsia="nl-NL"/>
        </w:rPr>
        <w:drawing>
          <wp:anchor distT="0" distB="0" distL="114300" distR="114300" simplePos="0" relativeHeight="251666432" behindDoc="1" locked="0" layoutInCell="1" allowOverlap="1">
            <wp:simplePos x="0" y="0"/>
            <wp:positionH relativeFrom="column">
              <wp:posOffset>-18415</wp:posOffset>
            </wp:positionH>
            <wp:positionV relativeFrom="paragraph">
              <wp:posOffset>3543935</wp:posOffset>
            </wp:positionV>
            <wp:extent cx="5931535" cy="2821940"/>
            <wp:effectExtent l="19050" t="0" r="0" b="0"/>
            <wp:wrapTight wrapText="bothSides">
              <wp:wrapPolygon edited="0">
                <wp:start x="-69" y="0"/>
                <wp:lineTo x="-69" y="21435"/>
                <wp:lineTo x="21575" y="21435"/>
                <wp:lineTo x="21575" y="0"/>
                <wp:lineTo x="-69" y="0"/>
              </wp:wrapPolygon>
            </wp:wrapTight>
            <wp:docPr id="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31535" cy="2821940"/>
                    </a:xfrm>
                    <a:prstGeom prst="rect">
                      <a:avLst/>
                    </a:prstGeom>
                    <a:noFill/>
                    <a:ln w="9525">
                      <a:noFill/>
                      <a:miter lim="800000"/>
                      <a:headEnd/>
                      <a:tailEnd/>
                    </a:ln>
                  </pic:spPr>
                </pic:pic>
              </a:graphicData>
            </a:graphic>
          </wp:anchor>
        </w:drawing>
      </w:r>
      <w:r>
        <w:rPr>
          <w:noProof/>
          <w:szCs w:val="72"/>
          <w:lang w:val="nl-NL" w:eastAsia="nl-NL"/>
        </w:rPr>
        <w:drawing>
          <wp:anchor distT="0" distB="0" distL="114300" distR="114300" simplePos="0" relativeHeight="251665408" behindDoc="1" locked="0" layoutInCell="1" allowOverlap="1">
            <wp:simplePos x="0" y="0"/>
            <wp:positionH relativeFrom="column">
              <wp:posOffset>-10795</wp:posOffset>
            </wp:positionH>
            <wp:positionV relativeFrom="paragraph">
              <wp:posOffset>91440</wp:posOffset>
            </wp:positionV>
            <wp:extent cx="5931535" cy="2821940"/>
            <wp:effectExtent l="19050" t="0" r="0" b="0"/>
            <wp:wrapTight wrapText="bothSides">
              <wp:wrapPolygon edited="0">
                <wp:start x="-69" y="0"/>
                <wp:lineTo x="-69" y="21435"/>
                <wp:lineTo x="21575" y="21435"/>
                <wp:lineTo x="21575" y="0"/>
                <wp:lineTo x="-69" y="0"/>
              </wp:wrapPolygon>
            </wp:wrapTight>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1535" cy="2821940"/>
                    </a:xfrm>
                    <a:prstGeom prst="rect">
                      <a:avLst/>
                    </a:prstGeom>
                    <a:noFill/>
                    <a:ln w="9525">
                      <a:noFill/>
                      <a:miter lim="800000"/>
                      <a:headEnd/>
                      <a:tailEnd/>
                    </a:ln>
                  </pic:spPr>
                </pic:pic>
              </a:graphicData>
            </a:graphic>
          </wp:anchor>
        </w:drawing>
      </w:r>
      <w:r>
        <w:rPr>
          <w:szCs w:val="72"/>
          <w:lang w:val="nl-NL"/>
        </w:rPr>
        <w:br w:type="page"/>
      </w:r>
    </w:p>
    <w:p w:rsidR="00CA6B85" w:rsidRPr="00CA6B85" w:rsidRDefault="006F525A" w:rsidP="00CA6B85">
      <w:pPr>
        <w:rPr>
          <w:szCs w:val="72"/>
          <w:lang w:val="nl-NL"/>
        </w:rPr>
      </w:pPr>
      <w:r>
        <w:rPr>
          <w:noProof/>
          <w:szCs w:val="72"/>
          <w:lang w:val="nl-NL" w:eastAsia="nl-NL"/>
        </w:rPr>
        <w:lastRenderedPageBreak/>
        <w:drawing>
          <wp:anchor distT="0" distB="0" distL="114300" distR="114300" simplePos="0" relativeHeight="251668480" behindDoc="1" locked="0" layoutInCell="1" allowOverlap="1">
            <wp:simplePos x="0" y="0"/>
            <wp:positionH relativeFrom="column">
              <wp:posOffset>59690</wp:posOffset>
            </wp:positionH>
            <wp:positionV relativeFrom="paragraph">
              <wp:posOffset>3916045</wp:posOffset>
            </wp:positionV>
            <wp:extent cx="5937250" cy="2790190"/>
            <wp:effectExtent l="19050" t="0" r="6350" b="0"/>
            <wp:wrapTight wrapText="bothSides">
              <wp:wrapPolygon edited="0">
                <wp:start x="-69" y="0"/>
                <wp:lineTo x="-69" y="21384"/>
                <wp:lineTo x="21623" y="21384"/>
                <wp:lineTo x="21623" y="0"/>
                <wp:lineTo x="-69" y="0"/>
              </wp:wrapPolygon>
            </wp:wrapTight>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37250" cy="2790190"/>
                    </a:xfrm>
                    <a:prstGeom prst="rect">
                      <a:avLst/>
                    </a:prstGeom>
                    <a:noFill/>
                    <a:ln w="9525">
                      <a:noFill/>
                      <a:miter lim="800000"/>
                      <a:headEnd/>
                      <a:tailEnd/>
                    </a:ln>
                  </pic:spPr>
                </pic:pic>
              </a:graphicData>
            </a:graphic>
          </wp:anchor>
        </w:drawing>
      </w:r>
      <w:r>
        <w:rPr>
          <w:noProof/>
          <w:szCs w:val="72"/>
          <w:lang w:val="nl-NL" w:eastAsia="nl-NL"/>
        </w:rPr>
        <w:drawing>
          <wp:anchor distT="0" distB="0" distL="114300" distR="114300" simplePos="0" relativeHeight="251667456" behindDoc="1" locked="0" layoutInCell="1" allowOverlap="1">
            <wp:simplePos x="0" y="0"/>
            <wp:positionH relativeFrom="column">
              <wp:posOffset>154305</wp:posOffset>
            </wp:positionH>
            <wp:positionV relativeFrom="paragraph">
              <wp:posOffset>494665</wp:posOffset>
            </wp:positionV>
            <wp:extent cx="5939790" cy="2790190"/>
            <wp:effectExtent l="19050" t="0" r="3810" b="0"/>
            <wp:wrapTight wrapText="bothSides">
              <wp:wrapPolygon edited="0">
                <wp:start x="-69" y="0"/>
                <wp:lineTo x="-69" y="21384"/>
                <wp:lineTo x="21614" y="21384"/>
                <wp:lineTo x="21614" y="0"/>
                <wp:lineTo x="-69" y="0"/>
              </wp:wrapPolygon>
            </wp:wrapTight>
            <wp:docPr id="1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39790" cy="2790190"/>
                    </a:xfrm>
                    <a:prstGeom prst="rect">
                      <a:avLst/>
                    </a:prstGeom>
                    <a:noFill/>
                    <a:ln w="9525">
                      <a:noFill/>
                      <a:miter lim="800000"/>
                      <a:headEnd/>
                      <a:tailEnd/>
                    </a:ln>
                  </pic:spPr>
                </pic:pic>
              </a:graphicData>
            </a:graphic>
          </wp:anchor>
        </w:drawing>
      </w:r>
      <w:r w:rsidR="00CA6B85" w:rsidRPr="00CA6B85">
        <w:rPr>
          <w:szCs w:val="72"/>
          <w:lang w:val="nl-NL"/>
        </w:rPr>
        <w:br w:type="page"/>
      </w:r>
    </w:p>
    <w:p w:rsidR="00CA6B85" w:rsidRPr="001D4E15" w:rsidRDefault="00CA6B85" w:rsidP="00CA6B85">
      <w:pPr>
        <w:pStyle w:val="Kop1"/>
        <w:rPr>
          <w:lang w:val="nl-NL"/>
        </w:rPr>
      </w:pPr>
      <w:bookmarkStart w:id="22" w:name="_Toc385497949"/>
      <w:r w:rsidRPr="001D4E15">
        <w:rPr>
          <w:lang w:val="nl-NL"/>
        </w:rPr>
        <w:lastRenderedPageBreak/>
        <w:t>Kosten en baten</w:t>
      </w:r>
      <w:bookmarkEnd w:id="22"/>
    </w:p>
    <w:p w:rsidR="00CA6B85" w:rsidRDefault="00CA6B85" w:rsidP="00CA6B85">
      <w:pPr>
        <w:pStyle w:val="Geenafstand"/>
        <w:rPr>
          <w:szCs w:val="72"/>
        </w:rPr>
      </w:pPr>
    </w:p>
    <w:p w:rsidR="00E47509" w:rsidRDefault="00E47509" w:rsidP="00E47509">
      <w:pPr>
        <w:pStyle w:val="Geenafstand"/>
      </w:pPr>
      <w:r>
        <w:t>Het project Fifa developers edition is een schoolproject van het Radius College te Breda. Met een klein team wordt er gewerkt aan een voetbaltoto, doordat dit een schoolproject is zijn er geen kosten aan verbonden.</w:t>
      </w:r>
    </w:p>
    <w:p w:rsidR="00E47509" w:rsidRDefault="00E47509" w:rsidP="00E47509">
      <w:pPr>
        <w:pStyle w:val="Geenafstand"/>
      </w:pPr>
    </w:p>
    <w:p w:rsidR="00E47509" w:rsidRDefault="00E47509" w:rsidP="00E47509">
      <w:pPr>
        <w:pStyle w:val="Geenafstand"/>
      </w:pPr>
      <w:r>
        <w:t>De volgende baten kunnen in dit project voorkomen:</w:t>
      </w:r>
    </w:p>
    <w:p w:rsidR="00FD3F85" w:rsidRDefault="00FD3F85" w:rsidP="00FD3F85">
      <w:pPr>
        <w:pStyle w:val="Geenafstand"/>
        <w:numPr>
          <w:ilvl w:val="0"/>
          <w:numId w:val="22"/>
        </w:numPr>
      </w:pPr>
      <w:r>
        <w:t>Kennis over communicatie met databases</w:t>
      </w:r>
    </w:p>
    <w:p w:rsidR="00FD3F85" w:rsidRDefault="00FD3F85" w:rsidP="00FD3F85">
      <w:pPr>
        <w:pStyle w:val="Geenafstand"/>
        <w:numPr>
          <w:ilvl w:val="0"/>
          <w:numId w:val="22"/>
        </w:numPr>
      </w:pPr>
      <w:r>
        <w:t>Kennis over OOP en C#</w:t>
      </w:r>
    </w:p>
    <w:p w:rsidR="00FD3F85" w:rsidRDefault="00FD3F85" w:rsidP="00FD3F85">
      <w:pPr>
        <w:pStyle w:val="Geenafstand"/>
        <w:numPr>
          <w:ilvl w:val="0"/>
          <w:numId w:val="22"/>
        </w:numPr>
      </w:pPr>
      <w:r>
        <w:t>Leren in teamverband werken</w:t>
      </w:r>
    </w:p>
    <w:p w:rsidR="00FD3F85" w:rsidRDefault="00FD3F85" w:rsidP="00FD3F85">
      <w:pPr>
        <w:pStyle w:val="Geenafstand"/>
        <w:numPr>
          <w:ilvl w:val="0"/>
          <w:numId w:val="22"/>
        </w:numPr>
      </w:pPr>
      <w:r>
        <w:t>Kennis opdoen over documenteren</w:t>
      </w:r>
    </w:p>
    <w:p w:rsidR="00FD3F85" w:rsidRDefault="00FD3F85" w:rsidP="00FD3F85">
      <w:pPr>
        <w:pStyle w:val="Geenafstand"/>
        <w:numPr>
          <w:ilvl w:val="0"/>
          <w:numId w:val="22"/>
        </w:numPr>
      </w:pPr>
      <w:r>
        <w:t>Kennis over communicatie met opdrachtgevers</w:t>
      </w:r>
    </w:p>
    <w:p w:rsidR="007F566B" w:rsidRDefault="007F566B">
      <w:pPr>
        <w:rPr>
          <w:lang w:val="nl-NL"/>
        </w:rPr>
      </w:pPr>
      <w:r>
        <w:rPr>
          <w:lang w:val="nl-NL"/>
        </w:rPr>
        <w:br w:type="page"/>
      </w:r>
    </w:p>
    <w:p w:rsidR="00CA6B85" w:rsidRDefault="00BC4B09" w:rsidP="00CA6B85">
      <w:pPr>
        <w:pStyle w:val="Kop1"/>
      </w:pPr>
      <w:bookmarkStart w:id="23" w:name="_Toc385497950"/>
      <w:r>
        <w:lastRenderedPageBreak/>
        <w:t>R</w:t>
      </w:r>
      <w:r w:rsidR="00CA6B85">
        <w:t>isico’s</w:t>
      </w:r>
      <w:bookmarkEnd w:id="23"/>
    </w:p>
    <w:p w:rsidR="00CA6B85" w:rsidRDefault="00CA6B85" w:rsidP="00CA6B85">
      <w:pPr>
        <w:pStyle w:val="Geenafstand"/>
      </w:pPr>
    </w:p>
    <w:p w:rsidR="00CA6B85" w:rsidRDefault="00CA6B85" w:rsidP="00CA6B85">
      <w:pPr>
        <w:pStyle w:val="Kop2"/>
      </w:pPr>
      <w:bookmarkStart w:id="24" w:name="_Toc385497951"/>
      <w:r>
        <w:t>Interne risico’s</w:t>
      </w:r>
      <w:bookmarkEnd w:id="24"/>
    </w:p>
    <w:p w:rsidR="00FD3F85" w:rsidRDefault="00FD3F85" w:rsidP="00FD3F85">
      <w:pPr>
        <w:pStyle w:val="Geenafstand"/>
        <w:numPr>
          <w:ilvl w:val="0"/>
          <w:numId w:val="21"/>
        </w:numPr>
      </w:pPr>
      <w:r>
        <w:t>Medewerkers die ziek worden (afwezigheid, afspraken, geoorloofd  afwezig)</w:t>
      </w:r>
    </w:p>
    <w:p w:rsidR="00FD3F85" w:rsidRDefault="00FD3F85" w:rsidP="00FD3F85">
      <w:pPr>
        <w:pStyle w:val="Geenafstand"/>
        <w:numPr>
          <w:ilvl w:val="0"/>
          <w:numId w:val="21"/>
        </w:numPr>
      </w:pPr>
      <w:r>
        <w:t>Slechte leiderschap(slechte aansturing van medewerkers, slechte communicatie met opdrachtgever, vragen die niet goed doorkomen, onduidelijkheid in informatie/aansturing)</w:t>
      </w:r>
    </w:p>
    <w:p w:rsidR="00FD3F85" w:rsidRDefault="00FD3F85" w:rsidP="00FD3F85">
      <w:pPr>
        <w:pStyle w:val="Geenafstand"/>
        <w:numPr>
          <w:ilvl w:val="0"/>
          <w:numId w:val="21"/>
        </w:numPr>
      </w:pPr>
      <w:r>
        <w:t>Slechte motivatie(ongeoorloofd afwezig, bezig met social media/internet tijdens projecturen, geen communicatie richting groepsleden)</w:t>
      </w:r>
    </w:p>
    <w:p w:rsidR="00FD3F85" w:rsidRDefault="00FD3F85" w:rsidP="00FD3F85">
      <w:pPr>
        <w:pStyle w:val="Geenafstand"/>
        <w:numPr>
          <w:ilvl w:val="0"/>
          <w:numId w:val="21"/>
        </w:numPr>
      </w:pPr>
      <w:r>
        <w:t>Afleiding d.m.v. social media/internet(Facebook, Twitter, telefoon, Whatsapp, online forms/games)</w:t>
      </w:r>
    </w:p>
    <w:p w:rsidR="00FD3F85" w:rsidRDefault="00FD3F85" w:rsidP="00FD3F85">
      <w:pPr>
        <w:pStyle w:val="Geenafstand"/>
        <w:numPr>
          <w:ilvl w:val="0"/>
          <w:numId w:val="21"/>
        </w:numPr>
      </w:pPr>
      <w:r>
        <w:t>Te weinig kennis(taken niet kunnen uitvoeren)</w:t>
      </w:r>
    </w:p>
    <w:p w:rsidR="00FD3F85" w:rsidRDefault="00FD3F85" w:rsidP="00FD3F85">
      <w:pPr>
        <w:pStyle w:val="Geenafstand"/>
        <w:numPr>
          <w:ilvl w:val="0"/>
          <w:numId w:val="21"/>
        </w:numPr>
      </w:pPr>
      <w:r>
        <w:t>Slechte communicatie(Het niet op tijd laten weten van afwezigheid, te laat komen zonder melden, geen vragen stellen bij achterstand)</w:t>
      </w:r>
    </w:p>
    <w:p w:rsidR="00FD3F85" w:rsidRDefault="00FD3F85" w:rsidP="00FD3F85">
      <w:pPr>
        <w:pStyle w:val="Geenafstand"/>
        <w:numPr>
          <w:ilvl w:val="0"/>
          <w:numId w:val="21"/>
        </w:numPr>
      </w:pPr>
      <w:r>
        <w:t>Achterstand oplopen(niet verwittigen van achterstand, , niet opzoeken op internet)</w:t>
      </w:r>
    </w:p>
    <w:p w:rsidR="00FD3F85" w:rsidRDefault="00FD3F85" w:rsidP="0041725A">
      <w:pPr>
        <w:pStyle w:val="Geenafstand"/>
        <w:ind w:left="720"/>
      </w:pPr>
    </w:p>
    <w:p w:rsidR="00CA6B85" w:rsidRDefault="00CA6B85" w:rsidP="00CA6B85">
      <w:pPr>
        <w:pStyle w:val="Geenafstand"/>
      </w:pPr>
    </w:p>
    <w:p w:rsidR="00CA6B85" w:rsidRDefault="00CA6B85" w:rsidP="00CA6B85">
      <w:pPr>
        <w:pStyle w:val="Kop2"/>
      </w:pPr>
      <w:bookmarkStart w:id="25" w:name="_Toc385497952"/>
      <w:r>
        <w:t>Externe risico’s</w:t>
      </w:r>
      <w:bookmarkEnd w:id="25"/>
    </w:p>
    <w:p w:rsidR="00CA6B85" w:rsidRDefault="00CA6B85" w:rsidP="00CA6B85">
      <w:pPr>
        <w:pStyle w:val="Geenafstand"/>
        <w:numPr>
          <w:ilvl w:val="0"/>
          <w:numId w:val="12"/>
        </w:numPr>
      </w:pPr>
      <w:r>
        <w:t>Slechte communicatie met het mediadevelopment projectteam Bright Side</w:t>
      </w:r>
    </w:p>
    <w:p w:rsidR="00CA6B85" w:rsidRDefault="00CA6B85" w:rsidP="00CA6B85">
      <w:pPr>
        <w:pStyle w:val="Geenafstand"/>
        <w:numPr>
          <w:ilvl w:val="0"/>
          <w:numId w:val="12"/>
        </w:numPr>
      </w:pPr>
      <w:r>
        <w:t>Onduidelijke projectgrenzen</w:t>
      </w:r>
    </w:p>
    <w:p w:rsidR="00CA6B85" w:rsidRPr="00F65BCE" w:rsidRDefault="00CA6B85" w:rsidP="00CA6B85">
      <w:bookmarkStart w:id="26" w:name="_GoBack"/>
      <w:bookmarkEnd w:id="26"/>
    </w:p>
    <w:p w:rsidR="00F93120" w:rsidRPr="00C85F42" w:rsidRDefault="00F93120" w:rsidP="00CA4B00">
      <w:pPr>
        <w:rPr>
          <w:lang w:val="nl-NL"/>
        </w:rPr>
      </w:pPr>
    </w:p>
    <w:sectPr w:rsidR="00F93120" w:rsidRPr="00C85F42" w:rsidSect="000E198E">
      <w:headerReference w:type="even" r:id="rId15"/>
      <w:headerReference w:type="default" r:id="rId16"/>
      <w:footerReference w:type="default" r:id="rId17"/>
      <w:headerReference w:type="first" r:id="rId18"/>
      <w:pgSz w:w="12240" w:h="15840"/>
      <w:pgMar w:top="189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4393" w:rsidRDefault="00614393" w:rsidP="000C5817">
      <w:r>
        <w:separator/>
      </w:r>
    </w:p>
  </w:endnote>
  <w:endnote w:type="continuationSeparator" w:id="0">
    <w:p w:rsidR="00614393" w:rsidRDefault="00614393" w:rsidP="000C58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7F41E4" w:rsidRDefault="00E05DA3">
        <w:pPr>
          <w:pStyle w:val="Voettekst"/>
          <w:jc w:val="right"/>
        </w:pPr>
        <w:fldSimple w:instr=" PAGE   \* MERGEFORMAT ">
          <w:r w:rsidR="00F83AF0">
            <w:rPr>
              <w:noProof/>
            </w:rPr>
            <w:t>1</w:t>
          </w:r>
        </w:fldSimple>
      </w:p>
    </w:sdtContent>
  </w:sdt>
  <w:p w:rsidR="007F41E4" w:rsidRDefault="00E05DA3" w:rsidP="000C5817">
    <w:pPr>
      <w:pStyle w:val="Voettekst"/>
      <w:ind w:left="3330"/>
    </w:pPr>
    <w:r w:rsidRPr="00E05DA3">
      <w:rPr>
        <w:noProof/>
      </w:rPr>
      <w:pict>
        <v:rect id="_x0000_s2049" style="position:absolute;left:0;text-align:left;margin-left:-80.25pt;margin-top:15.7pt;width:625.5pt;height:40.5pt;z-index:251659264" fillcolor="black [3213]">
          <v:fill color2="#7f7f7f [1612]" rotate="t" angle="-45"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4393" w:rsidRDefault="00614393" w:rsidP="000C5817">
      <w:r>
        <w:separator/>
      </w:r>
    </w:p>
  </w:footnote>
  <w:footnote w:type="continuationSeparator" w:id="0">
    <w:p w:rsidR="00614393" w:rsidRDefault="00614393"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E05DA3">
    <w:pPr>
      <w:pStyle w:val="Koptekst"/>
    </w:pPr>
    <w:r w:rsidRPr="00E05D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E05DA3" w:rsidP="00E33665">
    <w:pPr>
      <w:pStyle w:val="Koptekst"/>
      <w:jc w:val="right"/>
    </w:pPr>
    <w:r w:rsidRPr="00E05D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sidR="007F41E4">
      <w:rPr>
        <w:noProof/>
        <w:lang w:val="nl-NL" w:eastAsia="nl-NL"/>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1E4" w:rsidRDefault="00E05DA3">
    <w:pPr>
      <w:pStyle w:val="Koptekst"/>
    </w:pPr>
    <w:r w:rsidRPr="00E05D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041340D"/>
    <w:multiLevelType w:val="hybridMultilevel"/>
    <w:tmpl w:val="43C2F97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EA3D59"/>
    <w:multiLevelType w:val="hybridMultilevel"/>
    <w:tmpl w:val="75DA9944"/>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5">
    <w:nsid w:val="337B3CF5"/>
    <w:multiLevelType w:val="hybridMultilevel"/>
    <w:tmpl w:val="76062F5E"/>
    <w:lvl w:ilvl="0" w:tplc="AEAA2642">
      <w:numFmt w:val="bullet"/>
      <w:lvlText w:val="-"/>
      <w:lvlJc w:val="left"/>
      <w:pPr>
        <w:ind w:left="720" w:hanging="360"/>
      </w:pPr>
      <w:rPr>
        <w:rFonts w:ascii="Calibri" w:eastAsiaTheme="minorHAnsi" w:hAnsi="Calibri" w:cstheme="minorBidi" w:hint="default"/>
      </w:rPr>
    </w:lvl>
    <w:lvl w:ilvl="1" w:tplc="AEAA2642">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9C61FB4"/>
    <w:multiLevelType w:val="hybridMultilevel"/>
    <w:tmpl w:val="E6888FAA"/>
    <w:lvl w:ilvl="0" w:tplc="AEAA2642">
      <w:numFmt w:val="bullet"/>
      <w:lvlText w:val="-"/>
      <w:lvlJc w:val="left"/>
      <w:pPr>
        <w:ind w:left="3585" w:hanging="360"/>
      </w:pPr>
      <w:rPr>
        <w:rFonts w:ascii="Calibri" w:eastAsiaTheme="minorHAnsi" w:hAnsi="Calibri" w:cstheme="minorBidi"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7">
    <w:nsid w:val="3B200C68"/>
    <w:multiLevelType w:val="hybridMultilevel"/>
    <w:tmpl w:val="451243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C471D12"/>
    <w:multiLevelType w:val="hybridMultilevel"/>
    <w:tmpl w:val="046E58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DC966C9"/>
    <w:multiLevelType w:val="hybridMultilevel"/>
    <w:tmpl w:val="039A95D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7B92CEF"/>
    <w:multiLevelType w:val="hybridMultilevel"/>
    <w:tmpl w:val="7FD0C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5C6029A1"/>
    <w:multiLevelType w:val="hybridMultilevel"/>
    <w:tmpl w:val="6C7675C2"/>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0E16407"/>
    <w:multiLevelType w:val="hybridMultilevel"/>
    <w:tmpl w:val="795EA22A"/>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8512D5"/>
    <w:multiLevelType w:val="hybridMultilevel"/>
    <w:tmpl w:val="3DEC003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C815D21"/>
    <w:multiLevelType w:val="hybridMultilevel"/>
    <w:tmpl w:val="C34854F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3E86680"/>
    <w:multiLevelType w:val="hybridMultilevel"/>
    <w:tmpl w:val="1B62C55A"/>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76710FD6"/>
    <w:multiLevelType w:val="hybridMultilevel"/>
    <w:tmpl w:val="7CFAEB60"/>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8FE72D3"/>
    <w:multiLevelType w:val="hybridMultilevel"/>
    <w:tmpl w:val="A1585E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E001DBC"/>
    <w:multiLevelType w:val="hybridMultilevel"/>
    <w:tmpl w:val="3FCE54D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2"/>
  </w:num>
  <w:num w:numId="5">
    <w:abstractNumId w:val="15"/>
  </w:num>
  <w:num w:numId="6">
    <w:abstractNumId w:val="10"/>
  </w:num>
  <w:num w:numId="7">
    <w:abstractNumId w:val="8"/>
  </w:num>
  <w:num w:numId="8">
    <w:abstractNumId w:val="7"/>
  </w:num>
  <w:num w:numId="9">
    <w:abstractNumId w:val="21"/>
  </w:num>
  <w:num w:numId="10">
    <w:abstractNumId w:val="13"/>
  </w:num>
  <w:num w:numId="11">
    <w:abstractNumId w:val="3"/>
  </w:num>
  <w:num w:numId="12">
    <w:abstractNumId w:val="9"/>
  </w:num>
  <w:num w:numId="13">
    <w:abstractNumId w:val="0"/>
  </w:num>
  <w:num w:numId="14">
    <w:abstractNumId w:val="6"/>
  </w:num>
  <w:num w:numId="15">
    <w:abstractNumId w:val="1"/>
  </w:num>
  <w:num w:numId="16">
    <w:abstractNumId w:val="18"/>
  </w:num>
  <w:num w:numId="17">
    <w:abstractNumId w:val="14"/>
  </w:num>
  <w:num w:numId="18">
    <w:abstractNumId w:val="5"/>
  </w:num>
  <w:num w:numId="19">
    <w:abstractNumId w:val="17"/>
  </w:num>
  <w:num w:numId="20">
    <w:abstractNumId w:val="20"/>
  </w:num>
  <w:num w:numId="21">
    <w:abstractNumId w:val="16"/>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rawingGridHorizontalSpacing w:val="110"/>
  <w:displayHorizontalDrawingGridEvery w:val="2"/>
  <w:characterSpacingControl w:val="doNotCompress"/>
  <w:hdrShapeDefaults>
    <o:shapedefaults v:ext="edit" spidmax="29698"/>
    <o:shapelayout v:ext="edit">
      <o:idmap v:ext="edit" data="2"/>
    </o:shapelayout>
  </w:hdrShapeDefaults>
  <w:footnotePr>
    <w:footnote w:id="-1"/>
    <w:footnote w:id="0"/>
  </w:footnotePr>
  <w:endnotePr>
    <w:endnote w:id="-1"/>
    <w:endnote w:id="0"/>
  </w:endnotePr>
  <w:compat/>
  <w:rsids>
    <w:rsidRoot w:val="002D29D0"/>
    <w:rsid w:val="000108C0"/>
    <w:rsid w:val="00027195"/>
    <w:rsid w:val="00031710"/>
    <w:rsid w:val="0003316E"/>
    <w:rsid w:val="00053524"/>
    <w:rsid w:val="00086F14"/>
    <w:rsid w:val="000935C4"/>
    <w:rsid w:val="000C249E"/>
    <w:rsid w:val="000C5817"/>
    <w:rsid w:val="000C7209"/>
    <w:rsid w:val="000D4070"/>
    <w:rsid w:val="000E198E"/>
    <w:rsid w:val="00110385"/>
    <w:rsid w:val="00133D43"/>
    <w:rsid w:val="00136959"/>
    <w:rsid w:val="00173C25"/>
    <w:rsid w:val="00193676"/>
    <w:rsid w:val="001A4925"/>
    <w:rsid w:val="001D4E15"/>
    <w:rsid w:val="001D7B2A"/>
    <w:rsid w:val="001D7D31"/>
    <w:rsid w:val="00202BC9"/>
    <w:rsid w:val="0020390E"/>
    <w:rsid w:val="002A28DF"/>
    <w:rsid w:val="002D29D0"/>
    <w:rsid w:val="002D63ED"/>
    <w:rsid w:val="00305B4D"/>
    <w:rsid w:val="00343548"/>
    <w:rsid w:val="00352A34"/>
    <w:rsid w:val="00360455"/>
    <w:rsid w:val="00364F87"/>
    <w:rsid w:val="003758E4"/>
    <w:rsid w:val="00377601"/>
    <w:rsid w:val="00377E7D"/>
    <w:rsid w:val="00386B74"/>
    <w:rsid w:val="003924F5"/>
    <w:rsid w:val="003C33BB"/>
    <w:rsid w:val="004015F0"/>
    <w:rsid w:val="0040278C"/>
    <w:rsid w:val="00404C7A"/>
    <w:rsid w:val="0041725A"/>
    <w:rsid w:val="004174EA"/>
    <w:rsid w:val="00424977"/>
    <w:rsid w:val="00460820"/>
    <w:rsid w:val="0048455F"/>
    <w:rsid w:val="004930C9"/>
    <w:rsid w:val="004C4A99"/>
    <w:rsid w:val="00532D48"/>
    <w:rsid w:val="00537CBD"/>
    <w:rsid w:val="005413D3"/>
    <w:rsid w:val="00543EDC"/>
    <w:rsid w:val="00545252"/>
    <w:rsid w:val="00550F93"/>
    <w:rsid w:val="0056712C"/>
    <w:rsid w:val="00583B63"/>
    <w:rsid w:val="00584724"/>
    <w:rsid w:val="005D1F89"/>
    <w:rsid w:val="005E14D5"/>
    <w:rsid w:val="00614393"/>
    <w:rsid w:val="00615BCE"/>
    <w:rsid w:val="0064552F"/>
    <w:rsid w:val="00652031"/>
    <w:rsid w:val="00670A30"/>
    <w:rsid w:val="006F525A"/>
    <w:rsid w:val="007118EE"/>
    <w:rsid w:val="00776427"/>
    <w:rsid w:val="0077681D"/>
    <w:rsid w:val="007D3105"/>
    <w:rsid w:val="007D5B9E"/>
    <w:rsid w:val="007F41E4"/>
    <w:rsid w:val="007F566B"/>
    <w:rsid w:val="0081739F"/>
    <w:rsid w:val="00837FCF"/>
    <w:rsid w:val="00861C4B"/>
    <w:rsid w:val="008A75BE"/>
    <w:rsid w:val="008C5794"/>
    <w:rsid w:val="00900E60"/>
    <w:rsid w:val="009116D2"/>
    <w:rsid w:val="00921246"/>
    <w:rsid w:val="00943BB3"/>
    <w:rsid w:val="00943CEC"/>
    <w:rsid w:val="009B2288"/>
    <w:rsid w:val="009C1CA8"/>
    <w:rsid w:val="009D5746"/>
    <w:rsid w:val="009F03A6"/>
    <w:rsid w:val="00A00C04"/>
    <w:rsid w:val="00A241B7"/>
    <w:rsid w:val="00A67303"/>
    <w:rsid w:val="00A85BE6"/>
    <w:rsid w:val="00AF548C"/>
    <w:rsid w:val="00B06730"/>
    <w:rsid w:val="00B23CAE"/>
    <w:rsid w:val="00B30D97"/>
    <w:rsid w:val="00B33118"/>
    <w:rsid w:val="00B34E89"/>
    <w:rsid w:val="00B45D4C"/>
    <w:rsid w:val="00B47CF9"/>
    <w:rsid w:val="00B53022"/>
    <w:rsid w:val="00BB2E88"/>
    <w:rsid w:val="00BC4B09"/>
    <w:rsid w:val="00BD0DF7"/>
    <w:rsid w:val="00C20D2D"/>
    <w:rsid w:val="00C42F1E"/>
    <w:rsid w:val="00C61EDA"/>
    <w:rsid w:val="00C66D4E"/>
    <w:rsid w:val="00C85F42"/>
    <w:rsid w:val="00CA4B00"/>
    <w:rsid w:val="00CA6B85"/>
    <w:rsid w:val="00CF6192"/>
    <w:rsid w:val="00D333E3"/>
    <w:rsid w:val="00D502A0"/>
    <w:rsid w:val="00D534B1"/>
    <w:rsid w:val="00DC4DC3"/>
    <w:rsid w:val="00DD34F0"/>
    <w:rsid w:val="00DE1B25"/>
    <w:rsid w:val="00DF7FE2"/>
    <w:rsid w:val="00E05DA3"/>
    <w:rsid w:val="00E17E42"/>
    <w:rsid w:val="00E2647D"/>
    <w:rsid w:val="00E31B06"/>
    <w:rsid w:val="00E33665"/>
    <w:rsid w:val="00E47509"/>
    <w:rsid w:val="00E91A46"/>
    <w:rsid w:val="00E91F5F"/>
    <w:rsid w:val="00E95E43"/>
    <w:rsid w:val="00EC5323"/>
    <w:rsid w:val="00F163C6"/>
    <w:rsid w:val="00F83AF0"/>
    <w:rsid w:val="00F93120"/>
    <w:rsid w:val="00F96E05"/>
    <w:rsid w:val="00FA21CC"/>
    <w:rsid w:val="00FD3F85"/>
    <w:rsid w:val="00FE59E6"/>
    <w:rsid w:val="00FF567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6B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character" w:customStyle="1" w:styleId="Kop3Char">
    <w:name w:val="Kop 3 Char"/>
    <w:basedOn w:val="Standaardalinea-lettertype"/>
    <w:link w:val="Kop3"/>
    <w:uiPriority w:val="9"/>
    <w:rsid w:val="00CA6B85"/>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6B85"/>
    <w:pPr>
      <w:spacing w:after="100"/>
      <w:ind w:left="440"/>
    </w:pPr>
  </w:style>
  <w:style w:type="table" w:styleId="Tabelraster">
    <w:name w:val="Table Grid"/>
    <w:basedOn w:val="Standaardtabel"/>
    <w:uiPriority w:val="59"/>
    <w:rsid w:val="00E17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14B76-AC7D-47C4-88BB-BCB97F3AF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2</TotalTime>
  <Pages>17</Pages>
  <Words>2068</Words>
  <Characters>11380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13422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Vermeeren</dc:creator>
  <cp:lastModifiedBy>KevinLaptop</cp:lastModifiedBy>
  <cp:revision>2</cp:revision>
  <cp:lastPrinted>2014-05-15T10:12:00Z</cp:lastPrinted>
  <dcterms:created xsi:type="dcterms:W3CDTF">2014-05-15T10:14:00Z</dcterms:created>
  <dcterms:modified xsi:type="dcterms:W3CDTF">2014-05-15T10:14:00Z</dcterms:modified>
</cp:coreProperties>
</file>