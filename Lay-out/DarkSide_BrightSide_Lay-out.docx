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rPr>
          <w:lang w:val="nl-NL"/>
        </w:rPr>
        <w:id w:val="69959414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725"/>
            <w:gridCol w:w="3018"/>
          </w:tblGrid>
          <w:tr w:rsidR="000C5817" w:rsidRPr="00C85F42" w:rsidTr="000C5817">
            <w:trPr>
              <w:trHeight w:val="1632"/>
            </w:trPr>
            <w:tc>
              <w:tcPr>
                <w:tcW w:w="1725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301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C5817" w:rsidRPr="00C85F42" w:rsidRDefault="000C5817" w:rsidP="004C4A9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C85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4C4A9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4</w:t>
                    </w:r>
                  </w:p>
                </w:tc>
              </w:sdtContent>
            </w:sdt>
          </w:tr>
          <w:tr w:rsidR="000C5817" w:rsidRPr="00C85F42" w:rsidTr="00C42F1E">
            <w:trPr>
              <w:trHeight w:val="1332"/>
            </w:trPr>
            <w:tc>
              <w:tcPr>
                <w:tcW w:w="1725" w:type="dxa"/>
                <w:tcBorders>
                  <w:right w:val="single" w:sz="4" w:space="0" w:color="000000" w:themeColor="text1"/>
                </w:tcBorders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tc>
              <w:tcPr>
                <w:tcW w:w="3018" w:type="dxa"/>
                <w:tcBorders>
                  <w:left w:val="single" w:sz="4" w:space="0" w:color="000000" w:themeColor="text1"/>
                </w:tcBorders>
                <w:vAlign w:val="center"/>
              </w:tcPr>
              <w:p w:rsidR="00C42F1E" w:rsidRPr="00532D48" w:rsidRDefault="00C42F1E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Dark Side</w:t>
                    </w:r>
                  </w:p>
                </w:sdtContent>
              </w:sdt>
              <w:p w:rsidR="000C5817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 xml:space="preserve">Kevin </w:t>
                </w:r>
                <w:proofErr w:type="spellStart"/>
                <w:r w:rsidRPr="004C4A99">
                  <w:rPr>
                    <w:color w:val="76923C" w:themeColor="accent3" w:themeShade="BF"/>
                  </w:rPr>
                  <w:t>Ly</w:t>
                </w:r>
                <w:proofErr w:type="spellEnd"/>
              </w:p>
              <w:p w:rsidR="004C4A99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>Sjoerd van den Bosch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proofErr w:type="spellStart"/>
                <w:r>
                  <w:rPr>
                    <w:color w:val="76923C" w:themeColor="accent3" w:themeShade="BF"/>
                  </w:rPr>
                  <w:t>Jits</w:t>
                </w:r>
                <w:proofErr w:type="spellEnd"/>
                <w:r>
                  <w:rPr>
                    <w:color w:val="76923C" w:themeColor="accent3" w:themeShade="BF"/>
                  </w:rPr>
                  <w:t xml:space="preserve"> Buijs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Dion van den Linden</w:t>
                </w: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Tom Ve</w:t>
                    </w:r>
                    <w:r w:rsidR="004C4A99" w:rsidRPr="00532D48">
                      <w:rPr>
                        <w:color w:val="76923C" w:themeColor="accent3" w:themeShade="BF"/>
                      </w:rPr>
                      <w:t>r</w:t>
                    </w:r>
                    <w:r w:rsidRPr="00532D48">
                      <w:rPr>
                        <w:color w:val="76923C" w:themeColor="accent3" w:themeShade="BF"/>
                      </w:rPr>
                      <w:t>meeren</w:t>
                    </w:r>
                  </w:p>
                </w:sdtContent>
              </w:sdt>
              <w:p w:rsidR="000C5817" w:rsidRPr="00532D48" w:rsidRDefault="00E33665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 xml:space="preserve">Datum: </w:t>
                </w:r>
                <w:r w:rsidR="00386B74" w:rsidRPr="00532D48">
                  <w:rPr>
                    <w:color w:val="76923C" w:themeColor="accent3" w:themeShade="BF"/>
                  </w:rPr>
                  <w:t xml:space="preserve"> </w:t>
                </w:r>
                <w:r w:rsidR="007118EE">
                  <w:rPr>
                    <w:color w:val="76923C" w:themeColor="accent3" w:themeShade="BF"/>
                    <w:lang w:val="en-US"/>
                  </w:rPr>
                  <w:fldChar w:fldCharType="begin"/>
                </w:r>
                <w:r w:rsidR="00386B74">
                  <w:rPr>
                    <w:color w:val="76923C" w:themeColor="accent3" w:themeShade="BF"/>
                    <w:lang w:val="en-US"/>
                  </w:rPr>
                  <w:instrText xml:space="preserve"> DATE \@ "M/d/yyyy" </w:instrText>
                </w:r>
                <w:r w:rsidR="007118EE">
                  <w:rPr>
                    <w:color w:val="76923C" w:themeColor="accent3" w:themeShade="BF"/>
                    <w:lang w:val="en-US"/>
                  </w:rPr>
                  <w:fldChar w:fldCharType="separate"/>
                </w:r>
                <w:r w:rsidR="00305B4D">
                  <w:rPr>
                    <w:noProof/>
                    <w:color w:val="76923C" w:themeColor="accent3" w:themeShade="BF"/>
                    <w:lang w:val="en-US"/>
                  </w:rPr>
                  <w:t>4/11/2014</w:t>
                </w:r>
                <w:r w:rsidR="007118EE">
                  <w:rPr>
                    <w:color w:val="76923C" w:themeColor="accent3" w:themeShade="BF"/>
                    <w:lang w:val="en-US"/>
                  </w:rPr>
                  <w:fldChar w:fldCharType="end"/>
                </w:r>
              </w:p>
              <w:p w:rsidR="00C42F1E" w:rsidRPr="00532D48" w:rsidRDefault="00386B74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>Klas: RIO4-</w:t>
                </w:r>
                <w:r w:rsidR="00C42F1E" w:rsidRPr="00532D48">
                  <w:rPr>
                    <w:color w:val="76923C" w:themeColor="accent3" w:themeShade="BF"/>
                  </w:rPr>
                  <w:t>A</w:t>
                </w:r>
                <w:r w:rsidR="004C4A99" w:rsidRPr="00532D48">
                  <w:rPr>
                    <w:color w:val="76923C" w:themeColor="accent3" w:themeShade="BF"/>
                  </w:rPr>
                  <w:t>P</w:t>
                </w:r>
                <w:r w:rsidR="00C42F1E" w:rsidRPr="00532D48">
                  <w:rPr>
                    <w:color w:val="76923C" w:themeColor="accent3" w:themeShade="BF"/>
                  </w:rPr>
                  <w:t>O1E</w:t>
                </w:r>
              </w:p>
              <w:p w:rsidR="00C42F1E" w:rsidRPr="00C85F42" w:rsidRDefault="00386B74" w:rsidP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Vers</w:t>
                </w:r>
                <w:r w:rsidR="00C42F1E" w:rsidRPr="00C85F42">
                  <w:rPr>
                    <w:color w:val="76923C" w:themeColor="accent3" w:themeShade="BF"/>
                  </w:rPr>
                  <w:t xml:space="preserve">ie: </w:t>
                </w:r>
                <w:r w:rsidR="004C4A99">
                  <w:rPr>
                    <w:color w:val="76923C" w:themeColor="accent3" w:themeShade="BF"/>
                  </w:rPr>
                  <w:t>1.0</w:t>
                </w:r>
              </w:p>
            </w:tc>
          </w:tr>
        </w:tbl>
        <w:p w:rsidR="000C5817" w:rsidRPr="00C85F42" w:rsidRDefault="00E33665">
          <w:pPr>
            <w:rPr>
              <w:lang w:val="nl-NL"/>
            </w:rPr>
          </w:pPr>
          <w:r w:rsidRPr="00C85F42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-914400</wp:posOffset>
                </wp:positionV>
                <wp:extent cx="3895725" cy="2541270"/>
                <wp:effectExtent l="19050" t="0" r="9525" b="0"/>
                <wp:wrapSquare wrapText="bothSides"/>
                <wp:docPr id="2" name="Afbeelding 1" descr="C:\Users\Tom Vemeeren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m Vemeeren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5725" cy="2541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C5817" w:rsidRPr="00C85F42" w:rsidRDefault="000C5817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C5817" w:rsidRPr="00C85F42">
            <w:tc>
              <w:tcPr>
                <w:tcW w:w="0" w:type="auto"/>
              </w:tcPr>
              <w:p w:rsidR="000C5817" w:rsidRPr="00C85F42" w:rsidRDefault="004C4A99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Fifa Developers Edition</w:t>
                </w:r>
              </w:p>
            </w:tc>
          </w:tr>
          <w:tr w:rsidR="000C5817" w:rsidRPr="00305B4D">
            <w:sdt>
              <w:sdtPr>
                <w:rPr>
                  <w:color w:val="7F7F7F" w:themeColor="background1" w:themeShade="7F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C5817" w:rsidRPr="00C85F42" w:rsidRDefault="004C4A99" w:rsidP="004C4A99">
                    <w:pPr>
                      <w:pStyle w:val="Geenafstand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Afspraken documentatie, opslag en code lay-out</w:t>
                    </w:r>
                  </w:p>
                </w:tc>
              </w:sdtContent>
            </w:sdt>
          </w:tr>
        </w:tbl>
        <w:p w:rsidR="000C5817" w:rsidRPr="00C85F42" w:rsidRDefault="000C5817">
          <w:pPr>
            <w:rPr>
              <w:lang w:val="nl-NL"/>
            </w:rPr>
          </w:pPr>
        </w:p>
        <w:p w:rsidR="000C5817" w:rsidRPr="00C85F42" w:rsidRDefault="000C5817">
          <w:pPr>
            <w:rPr>
              <w:lang w:val="nl-NL"/>
            </w:rPr>
          </w:pPr>
          <w:r w:rsidRPr="00C85F42">
            <w:rPr>
              <w:lang w:val="nl-NL"/>
            </w:rPr>
            <w:br w:type="page"/>
          </w:r>
        </w:p>
      </w:sdtContent>
    </w:sdt>
    <w:p w:rsidR="00305B4D" w:rsidRDefault="00305B4D" w:rsidP="00F93120">
      <w:pPr>
        <w:pStyle w:val="Titel"/>
        <w:rPr>
          <w:lang w:val="nl-NL"/>
        </w:rPr>
      </w:pPr>
    </w:p>
    <w:p w:rsidR="000C5817" w:rsidRPr="00C85F42" w:rsidRDefault="00305B4D" w:rsidP="00F93120">
      <w:pPr>
        <w:pStyle w:val="Titel"/>
        <w:rPr>
          <w:lang w:val="nl-NL"/>
        </w:rPr>
      </w:pPr>
      <w:r>
        <w:rPr>
          <w:lang w:val="nl-NL"/>
        </w:rPr>
        <w:t>Inhoudsopgave</w:t>
      </w:r>
    </w:p>
    <w:p w:rsidR="00F93120" w:rsidRPr="00C85F42" w:rsidRDefault="007118EE">
      <w:pPr>
        <w:rPr>
          <w:lang w:val="nl-NL"/>
        </w:rPr>
      </w:pPr>
      <w:r w:rsidRPr="00C85F42">
        <w:rPr>
          <w:lang w:val="nl-NL"/>
        </w:rPr>
        <w:fldChar w:fldCharType="begin"/>
      </w:r>
      <w:r w:rsidR="00F93120" w:rsidRPr="00C85F42">
        <w:rPr>
          <w:lang w:val="nl-NL"/>
        </w:rPr>
        <w:instrText xml:space="preserve"> TOC \o "1-3" \h \z \u </w:instrText>
      </w:r>
      <w:r w:rsidRPr="00C85F42">
        <w:rPr>
          <w:lang w:val="nl-NL"/>
        </w:rPr>
        <w:fldChar w:fldCharType="separate"/>
      </w:r>
      <w:r w:rsidR="00F163C6">
        <w:rPr>
          <w:b/>
          <w:bCs/>
          <w:noProof/>
          <w:lang w:val="nl-NL"/>
        </w:rPr>
        <w:t>Geen inhoudsopgavegegevens gevonden.</w:t>
      </w:r>
      <w:r w:rsidRPr="00C85F42">
        <w:rPr>
          <w:lang w:val="nl-NL"/>
        </w:rPr>
        <w:fldChar w:fldCharType="end"/>
      </w:r>
    </w:p>
    <w:p w:rsidR="00CA4B00" w:rsidRDefault="00F93120" w:rsidP="00CA4B00">
      <w:pPr>
        <w:pStyle w:val="Kop1"/>
        <w:rPr>
          <w:lang w:val="nl-NL"/>
        </w:rPr>
      </w:pPr>
      <w:r w:rsidRPr="00C85F42">
        <w:rPr>
          <w:lang w:val="nl-NL"/>
        </w:rPr>
        <w:br w:type="page"/>
      </w:r>
    </w:p>
    <w:p w:rsidR="00CA4B00" w:rsidRDefault="00CA4B00" w:rsidP="00CA4B00">
      <w:pPr>
        <w:pStyle w:val="Kop1"/>
        <w:rPr>
          <w:lang w:val="nl-NL"/>
        </w:rPr>
      </w:pPr>
    </w:p>
    <w:p w:rsidR="00F93120" w:rsidRPr="00C85F42" w:rsidRDefault="00F93120" w:rsidP="00CA4B00">
      <w:pPr>
        <w:rPr>
          <w:lang w:val="nl-NL"/>
        </w:rPr>
      </w:pPr>
    </w:p>
    <w:sectPr w:rsidR="00F93120" w:rsidRPr="00C85F42" w:rsidSect="009D574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A30" w:rsidRDefault="00670A30" w:rsidP="000C5817">
      <w:r>
        <w:separator/>
      </w:r>
    </w:p>
  </w:endnote>
  <w:endnote w:type="continuationSeparator" w:id="0">
    <w:p w:rsidR="00670A30" w:rsidRDefault="00670A30" w:rsidP="000C5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594219"/>
      <w:docPartObj>
        <w:docPartGallery w:val="Page Numbers (Bottom of Page)"/>
        <w:docPartUnique/>
      </w:docPartObj>
    </w:sdtPr>
    <w:sdtContent>
      <w:p w:rsidR="000C5817" w:rsidRDefault="007118EE">
        <w:pPr>
          <w:pStyle w:val="Voettekst"/>
          <w:jc w:val="right"/>
        </w:pPr>
        <w:fldSimple w:instr=" PAGE   \* MERGEFORMAT ">
          <w:r w:rsidR="00F163C6">
            <w:rPr>
              <w:noProof/>
            </w:rPr>
            <w:t>1</w:t>
          </w:r>
        </w:fldSimple>
      </w:p>
    </w:sdtContent>
  </w:sdt>
  <w:p w:rsidR="000C5817" w:rsidRDefault="007118EE" w:rsidP="000C5817">
    <w:pPr>
      <w:pStyle w:val="Voettekst"/>
      <w:ind w:left="3330"/>
    </w:pPr>
    <w:r>
      <w:rPr>
        <w:noProof/>
      </w:rPr>
      <w:pict>
        <v:rect id="_x0000_s2049" style="position:absolute;left:0;text-align:left;margin-left:-80.25pt;margin-top:15.7pt;width:625.5pt;height:40.5pt;z-index:251659264" fillcolor="black [3213]">
          <v:fill color2="#7f7f7f [1612]" rotate="t" angle="-45" type="gradient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A30" w:rsidRDefault="00670A30" w:rsidP="000C5817">
      <w:r>
        <w:separator/>
      </w:r>
    </w:p>
  </w:footnote>
  <w:footnote w:type="continuationSeparator" w:id="0">
    <w:p w:rsidR="00670A30" w:rsidRDefault="00670A30" w:rsidP="000C5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7118EE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7" o:spid="_x0000_s2060" type="#_x0000_t75" style="position:absolute;margin-left:0;margin-top:0;width:418.55pt;height:471.45pt;z-index:-251654144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20" w:rsidRDefault="007118EE" w:rsidP="00E33665">
    <w:pPr>
      <w:pStyle w:val="Koptekst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8" o:spid="_x0000_s2061" type="#_x0000_t75" style="position:absolute;left:0;text-align:left;margin-left:0;margin-top:0;width:418.55pt;height:471.45pt;z-index:-251653120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  <w:r w:rsidR="00E3366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1933575</wp:posOffset>
          </wp:positionH>
          <wp:positionV relativeFrom="paragraph">
            <wp:posOffset>-409575</wp:posOffset>
          </wp:positionV>
          <wp:extent cx="4869180" cy="873125"/>
          <wp:effectExtent l="19050" t="0" r="7620" b="0"/>
          <wp:wrapSquare wrapText="bothSides"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9180" cy="873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7118EE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6" o:spid="_x0000_s2059" type="#_x0000_t75" style="position:absolute;margin-left:0;margin-top:0;width:418.55pt;height:471.45pt;z-index:-251655168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1DF3"/>
    <w:multiLevelType w:val="hybridMultilevel"/>
    <w:tmpl w:val="422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20300"/>
    <w:multiLevelType w:val="hybridMultilevel"/>
    <w:tmpl w:val="3DE4BC34"/>
    <w:lvl w:ilvl="0" w:tplc="D6365E90">
      <w:start w:val="2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>
    <w:nsid w:val="57DD7323"/>
    <w:multiLevelType w:val="hybridMultilevel"/>
    <w:tmpl w:val="BF20A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9016C4"/>
    <w:multiLevelType w:val="hybridMultilevel"/>
    <w:tmpl w:val="7AE8B408"/>
    <w:lvl w:ilvl="0" w:tplc="E962DB10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64E14AFF"/>
    <w:multiLevelType w:val="hybridMultilevel"/>
    <w:tmpl w:val="3CAA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D29D0"/>
    <w:rsid w:val="00031710"/>
    <w:rsid w:val="000C249E"/>
    <w:rsid w:val="000C5817"/>
    <w:rsid w:val="00173C25"/>
    <w:rsid w:val="00193676"/>
    <w:rsid w:val="001A4925"/>
    <w:rsid w:val="002D29D0"/>
    <w:rsid w:val="00305B4D"/>
    <w:rsid w:val="00360455"/>
    <w:rsid w:val="003758E4"/>
    <w:rsid w:val="00386B74"/>
    <w:rsid w:val="00404C7A"/>
    <w:rsid w:val="0048455F"/>
    <w:rsid w:val="004C4A99"/>
    <w:rsid w:val="00532D48"/>
    <w:rsid w:val="005413D3"/>
    <w:rsid w:val="005E14D5"/>
    <w:rsid w:val="00652031"/>
    <w:rsid w:val="00670A30"/>
    <w:rsid w:val="007118EE"/>
    <w:rsid w:val="00776427"/>
    <w:rsid w:val="00861C4B"/>
    <w:rsid w:val="00921246"/>
    <w:rsid w:val="00943BB3"/>
    <w:rsid w:val="00943CEC"/>
    <w:rsid w:val="009C1CA8"/>
    <w:rsid w:val="009D5746"/>
    <w:rsid w:val="00A00C04"/>
    <w:rsid w:val="00A241B7"/>
    <w:rsid w:val="00A67303"/>
    <w:rsid w:val="00B23CAE"/>
    <w:rsid w:val="00B45D4C"/>
    <w:rsid w:val="00B47CF9"/>
    <w:rsid w:val="00B53022"/>
    <w:rsid w:val="00C42F1E"/>
    <w:rsid w:val="00C85F42"/>
    <w:rsid w:val="00CA4B00"/>
    <w:rsid w:val="00DF7FE2"/>
    <w:rsid w:val="00E33665"/>
    <w:rsid w:val="00E91F5F"/>
    <w:rsid w:val="00E95E43"/>
    <w:rsid w:val="00F163C6"/>
    <w:rsid w:val="00F93120"/>
    <w:rsid w:val="00FA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14D5"/>
  </w:style>
  <w:style w:type="paragraph" w:styleId="Kop1">
    <w:name w:val="heading 1"/>
    <w:basedOn w:val="Standaard"/>
    <w:next w:val="Standaard"/>
    <w:link w:val="Kop1Char"/>
    <w:uiPriority w:val="9"/>
    <w:qFormat/>
    <w:rsid w:val="000C5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C5817"/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5817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581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581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C581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817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0C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0C581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0C5817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5817"/>
  </w:style>
  <w:style w:type="paragraph" w:styleId="Voettekst">
    <w:name w:val="footer"/>
    <w:basedOn w:val="Standaard"/>
    <w:link w:val="VoettekstChar"/>
    <w:uiPriority w:val="99"/>
    <w:unhideWhenUsed/>
    <w:rsid w:val="000C5817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C5817"/>
  </w:style>
  <w:style w:type="paragraph" w:styleId="Titel">
    <w:name w:val="Title"/>
    <w:basedOn w:val="Standaard"/>
    <w:next w:val="Standaard"/>
    <w:link w:val="TitelChar"/>
    <w:uiPriority w:val="10"/>
    <w:qFormat/>
    <w:rsid w:val="00F931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F93120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C8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A21C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Vemeeren\Desktop\DarkSideSj%20Op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Afspraken documentatie, opslag en code lay-out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5A9CE-102E-4604-8E19-87C2BF9E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DarkSideSj Opst</Template>
  <TotalTime>0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Dark Side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Vermeeren</dc:creator>
  <cp:lastModifiedBy>Tom Vemeeren</cp:lastModifiedBy>
  <cp:revision>2</cp:revision>
  <dcterms:created xsi:type="dcterms:W3CDTF">2014-04-11T13:39:00Z</dcterms:created>
  <dcterms:modified xsi:type="dcterms:W3CDTF">2014-04-11T13:39:00Z</dcterms:modified>
</cp:coreProperties>
</file>