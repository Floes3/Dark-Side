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rPr>
          <w:lang w:val="nl-NL"/>
        </w:rPr>
        <w:id w:val="69959414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725"/>
            <w:gridCol w:w="3018"/>
          </w:tblGrid>
          <w:tr w:rsidR="000C5817" w:rsidRPr="00C85F42" w:rsidTr="000C5817">
            <w:trPr>
              <w:trHeight w:val="1632"/>
            </w:trPr>
            <w:tc>
              <w:tcPr>
                <w:tcW w:w="1725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E9160827A35B4DE689F524F24B1A55E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9-03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3018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C5817" w:rsidRPr="00C85F42" w:rsidRDefault="000C581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C85F4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0C5817" w:rsidRPr="000F6E0C" w:rsidTr="00C42F1E">
            <w:trPr>
              <w:trHeight w:val="1332"/>
            </w:trPr>
            <w:tc>
              <w:tcPr>
                <w:tcW w:w="1725" w:type="dxa"/>
                <w:tcBorders>
                  <w:right w:val="single" w:sz="4" w:space="0" w:color="000000" w:themeColor="text1"/>
                </w:tcBorders>
              </w:tcPr>
              <w:p w:rsidR="000C5817" w:rsidRPr="00C85F42" w:rsidRDefault="000C5817">
                <w:pPr>
                  <w:rPr>
                    <w:lang w:val="nl-NL"/>
                  </w:rPr>
                </w:pPr>
              </w:p>
            </w:tc>
            <w:tc>
              <w:tcPr>
                <w:tcW w:w="3018" w:type="dxa"/>
                <w:tcBorders>
                  <w:left w:val="single" w:sz="4" w:space="0" w:color="000000" w:themeColor="text1"/>
                </w:tcBorders>
                <w:vAlign w:val="center"/>
              </w:tcPr>
              <w:p w:rsidR="00C42F1E" w:rsidRPr="00A84EAB" w:rsidRDefault="00C42F1E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0C5817" w:rsidRPr="00A84EAB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A84EAB">
                      <w:rPr>
                        <w:color w:val="76923C" w:themeColor="accent3" w:themeShade="BF"/>
                      </w:rPr>
                      <w:t>Dark Side</w:t>
                    </w:r>
                  </w:p>
                </w:sdtContent>
              </w:sdt>
              <w:p w:rsidR="005902C4" w:rsidRPr="00A84EAB" w:rsidRDefault="005902C4">
                <w:pPr>
                  <w:pStyle w:val="Geenafstand"/>
                  <w:rPr>
                    <w:color w:val="76923C" w:themeColor="accent3" w:themeShade="BF"/>
                  </w:rPr>
                </w:pPr>
                <w:r w:rsidRPr="00A84EAB">
                  <w:rPr>
                    <w:color w:val="76923C" w:themeColor="accent3" w:themeShade="BF"/>
                  </w:rPr>
                  <w:t>Dion van der Linde</w:t>
                </w:r>
              </w:p>
              <w:p w:rsidR="005902C4" w:rsidRPr="00A84EAB" w:rsidRDefault="005902C4">
                <w:pPr>
                  <w:pStyle w:val="Geenafstand"/>
                  <w:rPr>
                    <w:color w:val="76923C" w:themeColor="accent3" w:themeShade="BF"/>
                  </w:rPr>
                </w:pPr>
                <w:proofErr w:type="spellStart"/>
                <w:r w:rsidRPr="00A84EAB">
                  <w:rPr>
                    <w:color w:val="76923C" w:themeColor="accent3" w:themeShade="BF"/>
                  </w:rPr>
                  <w:t>Jits</w:t>
                </w:r>
                <w:proofErr w:type="spellEnd"/>
                <w:r w:rsidRPr="00A84EAB">
                  <w:rPr>
                    <w:color w:val="76923C" w:themeColor="accent3" w:themeShade="BF"/>
                  </w:rPr>
                  <w:t xml:space="preserve"> Buijs</w:t>
                </w:r>
              </w:p>
              <w:p w:rsidR="005902C4" w:rsidRPr="005902C4" w:rsidRDefault="005902C4">
                <w:pPr>
                  <w:pStyle w:val="Geenafstand"/>
                  <w:rPr>
                    <w:color w:val="76923C" w:themeColor="accent3" w:themeShade="BF"/>
                  </w:rPr>
                </w:pPr>
                <w:r w:rsidRPr="005902C4">
                  <w:rPr>
                    <w:color w:val="76923C" w:themeColor="accent3" w:themeShade="BF"/>
                  </w:rPr>
                  <w:t>Sjoerd van den Bosch</w:t>
                </w:r>
              </w:p>
              <w:p w:rsidR="000C5817" w:rsidRPr="005902C4" w:rsidRDefault="005902C4">
                <w:pPr>
                  <w:pStyle w:val="Geenafstand"/>
                  <w:rPr>
                    <w:color w:val="76923C" w:themeColor="accent3" w:themeShade="BF"/>
                  </w:rPr>
                </w:pPr>
                <w:r w:rsidRPr="005902C4">
                  <w:rPr>
                    <w:color w:val="76923C" w:themeColor="accent3" w:themeShade="BF"/>
                  </w:rPr>
                  <w:t xml:space="preserve">Kevin </w:t>
                </w:r>
                <w:proofErr w:type="spellStart"/>
                <w:r w:rsidRPr="005902C4">
                  <w:rPr>
                    <w:color w:val="76923C" w:themeColor="accent3" w:themeShade="BF"/>
                  </w:rPr>
                  <w:t>Ly</w:t>
                </w:r>
                <w:proofErr w:type="spellEnd"/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C5817" w:rsidRPr="00A84EAB" w:rsidRDefault="000C5817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 w:rsidRPr="00A84EAB">
                      <w:rPr>
                        <w:color w:val="76923C" w:themeColor="accent3" w:themeShade="BF"/>
                      </w:rPr>
                      <w:t>Tom Vemeeren</w:t>
                    </w:r>
                  </w:p>
                </w:sdtContent>
              </w:sdt>
              <w:p w:rsidR="000C5817" w:rsidRPr="00A84EAB" w:rsidRDefault="00E33665">
                <w:pPr>
                  <w:pStyle w:val="Geenafstand"/>
                  <w:rPr>
                    <w:color w:val="76923C" w:themeColor="accent3" w:themeShade="BF"/>
                  </w:rPr>
                </w:pPr>
                <w:r w:rsidRPr="00A84EAB">
                  <w:rPr>
                    <w:color w:val="76923C" w:themeColor="accent3" w:themeShade="BF"/>
                  </w:rPr>
                  <w:t xml:space="preserve">Datum: </w:t>
                </w:r>
                <w:r w:rsidR="005902C4" w:rsidRPr="00A84EAB">
                  <w:rPr>
                    <w:color w:val="76923C" w:themeColor="accent3" w:themeShade="BF"/>
                  </w:rPr>
                  <w:t>10-4-2014</w:t>
                </w:r>
              </w:p>
              <w:p w:rsidR="00C42F1E" w:rsidRPr="00A84EAB" w:rsidRDefault="00C42F1E">
                <w:pPr>
                  <w:pStyle w:val="Geenafstand"/>
                  <w:rPr>
                    <w:color w:val="76923C" w:themeColor="accent3" w:themeShade="BF"/>
                  </w:rPr>
                </w:pPr>
                <w:r w:rsidRPr="00A84EAB">
                  <w:rPr>
                    <w:color w:val="76923C" w:themeColor="accent3" w:themeShade="BF"/>
                  </w:rPr>
                  <w:t>Klas: RIO4 AMO1E</w:t>
                </w:r>
              </w:p>
              <w:p w:rsidR="005902C4" w:rsidRDefault="005902C4" w:rsidP="005902C4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Versi</w:t>
                </w:r>
                <w:r w:rsidR="00C42F1E" w:rsidRPr="00C85F42">
                  <w:rPr>
                    <w:color w:val="76923C" w:themeColor="accent3" w:themeShade="BF"/>
                  </w:rPr>
                  <w:t>e: 0.1</w:t>
                </w:r>
              </w:p>
              <w:p w:rsidR="005902C4" w:rsidRDefault="005902C4" w:rsidP="005902C4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>Docenten: F. van Geels</w:t>
                </w:r>
              </w:p>
              <w:p w:rsidR="005902C4" w:rsidRPr="00C85F42" w:rsidRDefault="005902C4" w:rsidP="005902C4">
                <w:pPr>
                  <w:pStyle w:val="Geenafstand"/>
                  <w:rPr>
                    <w:color w:val="76923C" w:themeColor="accent3" w:themeShade="BF"/>
                  </w:rPr>
                </w:pPr>
                <w:r>
                  <w:rPr>
                    <w:color w:val="76923C" w:themeColor="accent3" w:themeShade="BF"/>
                  </w:rPr>
                  <w:t xml:space="preserve">                   S. </w:t>
                </w:r>
                <w:proofErr w:type="spellStart"/>
                <w:r>
                  <w:rPr>
                    <w:color w:val="76923C" w:themeColor="accent3" w:themeShade="BF"/>
                  </w:rPr>
                  <w:t>Dijks</w:t>
                </w:r>
                <w:proofErr w:type="spellEnd"/>
              </w:p>
            </w:tc>
          </w:tr>
        </w:tbl>
        <w:p w:rsidR="000C5817" w:rsidRPr="00C85F42" w:rsidRDefault="00E33665">
          <w:pPr>
            <w:rPr>
              <w:lang w:val="nl-NL"/>
            </w:rPr>
          </w:pPr>
          <w:r w:rsidRPr="00C85F42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-914400</wp:posOffset>
                </wp:positionV>
                <wp:extent cx="3895725" cy="2541270"/>
                <wp:effectExtent l="19050" t="0" r="9525" b="0"/>
                <wp:wrapSquare wrapText="bothSides"/>
                <wp:docPr id="2" name="Afbeelding 1" descr="C:\Users\Tom Vemeeren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m Vemeeren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5725" cy="2541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C5817" w:rsidRPr="00C85F42" w:rsidRDefault="000C5817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C5817" w:rsidRPr="00C85F42">
            <w:tc>
              <w:tcPr>
                <w:tcW w:w="0" w:type="auto"/>
              </w:tcPr>
              <w:p w:rsidR="000C5817" w:rsidRPr="00C85F42" w:rsidRDefault="005902C4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fifa Developers Edition</w:t>
                </w:r>
              </w:p>
            </w:tc>
          </w:tr>
          <w:tr w:rsidR="000C5817" w:rsidRPr="005902C4">
            <w:sdt>
              <w:sdtPr>
                <w:rPr>
                  <w:color w:val="7F7F7F" w:themeColor="background1" w:themeShade="7F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0C5817" w:rsidRPr="00C85F42" w:rsidRDefault="00A84EAB" w:rsidP="00A84EAB">
                    <w:pPr>
                      <w:pStyle w:val="Geenafstand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Rollenverdeling</w:t>
                    </w:r>
                  </w:p>
                </w:tc>
              </w:sdtContent>
            </w:sdt>
          </w:tr>
        </w:tbl>
        <w:p w:rsidR="000C5817" w:rsidRPr="00C85F42" w:rsidRDefault="000C5817">
          <w:pPr>
            <w:rPr>
              <w:lang w:val="nl-NL"/>
            </w:rPr>
          </w:pPr>
        </w:p>
        <w:p w:rsidR="00A84EAB" w:rsidRDefault="000D2B05" w:rsidP="000F6E0C">
          <w:pPr>
            <w:rPr>
              <w:lang w:val="nl-NL"/>
            </w:rPr>
          </w:pPr>
        </w:p>
        <w:bookmarkStart w:id="1" w:name="_GoBack" w:displacedByCustomXml="next"/>
        <w:bookmarkEnd w:id="1" w:displacedByCustomXml="next"/>
      </w:sdtContent>
    </w:sdt>
    <w:p w:rsidR="00A84EAB" w:rsidRDefault="00A84EAB">
      <w:pPr>
        <w:rPr>
          <w:lang w:val="nl-NL"/>
        </w:rPr>
      </w:pPr>
      <w:r>
        <w:rPr>
          <w:lang w:val="nl-NL"/>
        </w:rPr>
        <w:br w:type="page"/>
      </w:r>
    </w:p>
    <w:p w:rsidR="00F93120" w:rsidRDefault="00A84EAB" w:rsidP="00A84EAB">
      <w:pPr>
        <w:pStyle w:val="Kop1"/>
        <w:rPr>
          <w:lang w:val="nl-NL"/>
        </w:rPr>
      </w:pPr>
      <w:r>
        <w:rPr>
          <w:lang w:val="nl-NL"/>
        </w:rPr>
        <w:lastRenderedPageBreak/>
        <w:t>Rollenverdeling</w:t>
      </w:r>
    </w:p>
    <w:p w:rsidR="00A84EAB" w:rsidRDefault="00A84EAB" w:rsidP="00A84EAB">
      <w:pPr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4788"/>
        <w:gridCol w:w="4788"/>
      </w:tblGrid>
      <w:tr w:rsidR="00A84EAB" w:rsidTr="00A84EAB">
        <w:tc>
          <w:tcPr>
            <w:tcW w:w="4788" w:type="dxa"/>
            <w:vAlign w:val="center"/>
          </w:tcPr>
          <w:p w:rsidR="00A84EAB" w:rsidRDefault="00A84EAB" w:rsidP="00A84EAB">
            <w:pPr>
              <w:pStyle w:val="Kop2"/>
              <w:jc w:val="center"/>
              <w:rPr>
                <w:lang w:val="nl-NL"/>
              </w:rPr>
            </w:pPr>
            <w:r>
              <w:rPr>
                <w:lang w:val="nl-NL"/>
              </w:rPr>
              <w:t>Groepsleider:</w:t>
            </w:r>
          </w:p>
          <w:p w:rsidR="00A84EAB" w:rsidRDefault="00A84EAB" w:rsidP="00A84EAB">
            <w:pPr>
              <w:jc w:val="center"/>
              <w:rPr>
                <w:lang w:val="nl-NL"/>
              </w:rPr>
            </w:pPr>
          </w:p>
        </w:tc>
        <w:tc>
          <w:tcPr>
            <w:tcW w:w="4788" w:type="dxa"/>
            <w:vAlign w:val="center"/>
          </w:tcPr>
          <w:p w:rsidR="00A84EAB" w:rsidRDefault="00A84EAB" w:rsidP="00A84EAB">
            <w:pPr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Jits</w:t>
            </w:r>
            <w:proofErr w:type="spellEnd"/>
            <w:r>
              <w:rPr>
                <w:lang w:val="nl-NL"/>
              </w:rPr>
              <w:t xml:space="preserve"> Buijs</w:t>
            </w:r>
          </w:p>
        </w:tc>
      </w:tr>
      <w:tr w:rsidR="00A84EAB" w:rsidTr="00A84EAB">
        <w:tc>
          <w:tcPr>
            <w:tcW w:w="4788" w:type="dxa"/>
            <w:vAlign w:val="center"/>
          </w:tcPr>
          <w:p w:rsidR="00A84EAB" w:rsidRDefault="00A84EAB" w:rsidP="00A84EAB">
            <w:pPr>
              <w:pStyle w:val="Kop2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GitHub</w:t>
            </w:r>
            <w:proofErr w:type="spellEnd"/>
            <w:r>
              <w:rPr>
                <w:lang w:val="nl-NL"/>
              </w:rPr>
              <w:t xml:space="preserve"> leider:</w:t>
            </w:r>
          </w:p>
          <w:p w:rsidR="00A84EAB" w:rsidRDefault="00A84EAB" w:rsidP="00A84EAB">
            <w:pPr>
              <w:jc w:val="center"/>
              <w:rPr>
                <w:lang w:val="nl-NL"/>
              </w:rPr>
            </w:pPr>
          </w:p>
        </w:tc>
        <w:tc>
          <w:tcPr>
            <w:tcW w:w="4788" w:type="dxa"/>
            <w:vAlign w:val="center"/>
          </w:tcPr>
          <w:p w:rsidR="00A84EAB" w:rsidRDefault="00A84EAB" w:rsidP="00A84E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Sjoerd van den Bosch</w:t>
            </w:r>
          </w:p>
        </w:tc>
      </w:tr>
      <w:tr w:rsidR="00A84EAB" w:rsidTr="00A84EAB">
        <w:tc>
          <w:tcPr>
            <w:tcW w:w="4788" w:type="dxa"/>
            <w:vAlign w:val="center"/>
          </w:tcPr>
          <w:p w:rsidR="00A84EAB" w:rsidRDefault="00A84EAB" w:rsidP="00A84EAB">
            <w:pPr>
              <w:pStyle w:val="Kop2"/>
              <w:jc w:val="center"/>
              <w:rPr>
                <w:lang w:val="nl-NL"/>
              </w:rPr>
            </w:pPr>
            <w:r>
              <w:rPr>
                <w:lang w:val="nl-NL"/>
              </w:rPr>
              <w:t>Programmeer leider:</w:t>
            </w:r>
          </w:p>
          <w:p w:rsidR="00A84EAB" w:rsidRDefault="00A84EAB" w:rsidP="00A84EAB">
            <w:pPr>
              <w:jc w:val="center"/>
              <w:rPr>
                <w:lang w:val="nl-NL"/>
              </w:rPr>
            </w:pPr>
          </w:p>
        </w:tc>
        <w:tc>
          <w:tcPr>
            <w:tcW w:w="4788" w:type="dxa"/>
            <w:vAlign w:val="center"/>
          </w:tcPr>
          <w:p w:rsidR="00A84EAB" w:rsidRDefault="00A84EAB" w:rsidP="00A84E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Kevin </w:t>
            </w:r>
            <w:proofErr w:type="spellStart"/>
            <w:r>
              <w:rPr>
                <w:lang w:val="nl-NL"/>
              </w:rPr>
              <w:t>Ly</w:t>
            </w:r>
            <w:proofErr w:type="spellEnd"/>
          </w:p>
        </w:tc>
      </w:tr>
      <w:tr w:rsidR="00A84EAB" w:rsidTr="00A84EAB">
        <w:tc>
          <w:tcPr>
            <w:tcW w:w="4788" w:type="dxa"/>
            <w:vAlign w:val="center"/>
          </w:tcPr>
          <w:p w:rsidR="00A84EAB" w:rsidRDefault="00A84EAB" w:rsidP="00A84EAB">
            <w:pPr>
              <w:pStyle w:val="Kop2"/>
              <w:jc w:val="center"/>
              <w:rPr>
                <w:lang w:val="nl-NL"/>
              </w:rPr>
            </w:pPr>
            <w:r>
              <w:rPr>
                <w:lang w:val="nl-NL"/>
              </w:rPr>
              <w:t>Database Leider:</w:t>
            </w:r>
          </w:p>
          <w:p w:rsidR="00A84EAB" w:rsidRDefault="00A84EAB" w:rsidP="00A84EAB">
            <w:pPr>
              <w:jc w:val="center"/>
              <w:rPr>
                <w:lang w:val="nl-NL"/>
              </w:rPr>
            </w:pPr>
          </w:p>
        </w:tc>
        <w:tc>
          <w:tcPr>
            <w:tcW w:w="4788" w:type="dxa"/>
            <w:vAlign w:val="center"/>
          </w:tcPr>
          <w:p w:rsidR="00A84EAB" w:rsidRDefault="00A84EAB" w:rsidP="00A84E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Dion van der Linden</w:t>
            </w:r>
          </w:p>
        </w:tc>
      </w:tr>
      <w:tr w:rsidR="00A84EAB" w:rsidTr="00A84EAB">
        <w:tc>
          <w:tcPr>
            <w:tcW w:w="4788" w:type="dxa"/>
            <w:vAlign w:val="center"/>
          </w:tcPr>
          <w:p w:rsidR="00A84EAB" w:rsidRDefault="00A84EAB" w:rsidP="00A84EAB">
            <w:pPr>
              <w:pStyle w:val="Kop2"/>
              <w:jc w:val="center"/>
              <w:rPr>
                <w:lang w:val="nl-NL"/>
              </w:rPr>
            </w:pPr>
            <w:r>
              <w:rPr>
                <w:lang w:val="nl-NL"/>
              </w:rPr>
              <w:t>Allround medewerker:</w:t>
            </w:r>
          </w:p>
          <w:p w:rsidR="00A84EAB" w:rsidRDefault="00A84EAB" w:rsidP="00A84EAB">
            <w:pPr>
              <w:jc w:val="center"/>
              <w:rPr>
                <w:lang w:val="nl-NL"/>
              </w:rPr>
            </w:pPr>
          </w:p>
        </w:tc>
        <w:tc>
          <w:tcPr>
            <w:tcW w:w="4788" w:type="dxa"/>
            <w:vAlign w:val="center"/>
          </w:tcPr>
          <w:p w:rsidR="00A84EAB" w:rsidRDefault="00A84EAB" w:rsidP="00A84EA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Tom Vermeeren</w:t>
            </w:r>
          </w:p>
        </w:tc>
      </w:tr>
    </w:tbl>
    <w:p w:rsidR="00A84EAB" w:rsidRPr="00A84EAB" w:rsidRDefault="00A84EAB" w:rsidP="00A84EAB">
      <w:pPr>
        <w:rPr>
          <w:lang w:val="nl-NL"/>
        </w:rPr>
      </w:pPr>
    </w:p>
    <w:sectPr w:rsidR="00A84EAB" w:rsidRPr="00A84EAB" w:rsidSect="00F93120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648" w:rsidRDefault="00963648" w:rsidP="000C5817">
      <w:r>
        <w:separator/>
      </w:r>
    </w:p>
  </w:endnote>
  <w:endnote w:type="continuationSeparator" w:id="0">
    <w:p w:rsidR="00963648" w:rsidRDefault="00963648" w:rsidP="000C5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9594219"/>
      <w:docPartObj>
        <w:docPartGallery w:val="Page Numbers (Bottom of Page)"/>
        <w:docPartUnique/>
      </w:docPartObj>
    </w:sdtPr>
    <w:sdtContent>
      <w:p w:rsidR="000C5817" w:rsidRDefault="000D2B05">
        <w:pPr>
          <w:pStyle w:val="Voettekst"/>
          <w:jc w:val="right"/>
        </w:pPr>
        <w:r>
          <w:fldChar w:fldCharType="begin"/>
        </w:r>
        <w:r w:rsidR="00E93B2C">
          <w:instrText xml:space="preserve"> PAGE   \* MERGEFORMAT </w:instrText>
        </w:r>
        <w:r>
          <w:fldChar w:fldCharType="separate"/>
        </w:r>
        <w:r w:rsidR="000E4A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5817" w:rsidRDefault="000D2B05" w:rsidP="000C5817">
    <w:pPr>
      <w:pStyle w:val="Voettekst"/>
      <w:ind w:left="3330"/>
    </w:pPr>
    <w:r w:rsidRPr="000D2B05">
      <w:rPr>
        <w:noProof/>
        <w:lang w:val="nl-NL" w:eastAsia="nl-NL"/>
      </w:rPr>
      <w:pict>
        <v:rect id="Rectangle 1" o:spid="_x0000_s2062" style="position:absolute;left:0;text-align:left;margin-left:-80.25pt;margin-top:15.7pt;width:625.5pt;height:4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" fillcolor="#7f7f7f [1612]">
          <v:fill color2="black [3213]" rotate="t" angle="135" focus="100%" type="gradient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648" w:rsidRDefault="00963648" w:rsidP="000C5817">
      <w:r>
        <w:separator/>
      </w:r>
    </w:p>
  </w:footnote>
  <w:footnote w:type="continuationSeparator" w:id="0">
    <w:p w:rsidR="00963648" w:rsidRDefault="00963648" w:rsidP="000C58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0D2B05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7" o:spid="_x0000_s2060" type="#_x0000_t75" style="position:absolute;margin-left:0;margin-top:0;width:418.55pt;height:471.45pt;z-index:-251654144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20" w:rsidRDefault="000D2B05" w:rsidP="00E33665">
    <w:pPr>
      <w:pStyle w:val="Koptekst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8" o:spid="_x0000_s2061" type="#_x0000_t75" style="position:absolute;left:0;text-align:left;margin-left:0;margin-top:0;width:418.55pt;height:471.45pt;z-index:-251653120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  <w:r w:rsidR="00E3366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1933575</wp:posOffset>
          </wp:positionH>
          <wp:positionV relativeFrom="paragraph">
            <wp:posOffset>-409575</wp:posOffset>
          </wp:positionV>
          <wp:extent cx="4869180" cy="873125"/>
          <wp:effectExtent l="19050" t="0" r="7620" b="0"/>
          <wp:wrapSquare wrapText="bothSides"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9180" cy="873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65" w:rsidRDefault="000D2B05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45156" o:spid="_x0000_s2059" type="#_x0000_t75" style="position:absolute;margin-left:0;margin-top:0;width:418.55pt;height:471.45pt;z-index:-251655168;mso-position-horizontal:center;mso-position-horizontal-relative:margin;mso-position-vertical:center;mso-position-vertical-relative:margin" o:allowincell="f">
          <v:imagedata r:id="rId1" o:title="BannerDia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B1DF3"/>
    <w:multiLevelType w:val="hybridMultilevel"/>
    <w:tmpl w:val="422A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300"/>
    <w:multiLevelType w:val="hybridMultilevel"/>
    <w:tmpl w:val="3DE4BC34"/>
    <w:lvl w:ilvl="0" w:tplc="D6365E90">
      <w:start w:val="2"/>
      <w:numFmt w:val="decimal"/>
      <w:lvlText w:val="%1."/>
      <w:lvlJc w:val="left"/>
      <w:pPr>
        <w:ind w:left="3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2">
    <w:nsid w:val="57DD7323"/>
    <w:multiLevelType w:val="hybridMultilevel"/>
    <w:tmpl w:val="BF20A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9016C4"/>
    <w:multiLevelType w:val="hybridMultilevel"/>
    <w:tmpl w:val="7AE8B408"/>
    <w:lvl w:ilvl="0" w:tplc="E962DB10">
      <w:start w:val="1"/>
      <w:numFmt w:val="decimal"/>
      <w:lvlText w:val="%1.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64E14AFF"/>
    <w:multiLevelType w:val="hybridMultilevel"/>
    <w:tmpl w:val="3CAAD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D29D0"/>
    <w:rsid w:val="000C249E"/>
    <w:rsid w:val="000C5817"/>
    <w:rsid w:val="000D2B05"/>
    <w:rsid w:val="000E4AD7"/>
    <w:rsid w:val="000F6E0C"/>
    <w:rsid w:val="00193676"/>
    <w:rsid w:val="002D29D0"/>
    <w:rsid w:val="003758E4"/>
    <w:rsid w:val="005902C4"/>
    <w:rsid w:val="005E14D5"/>
    <w:rsid w:val="00921246"/>
    <w:rsid w:val="00943BB3"/>
    <w:rsid w:val="00963648"/>
    <w:rsid w:val="009C1CA8"/>
    <w:rsid w:val="00A84EAB"/>
    <w:rsid w:val="00B23CAE"/>
    <w:rsid w:val="00B45D4C"/>
    <w:rsid w:val="00B47CF9"/>
    <w:rsid w:val="00C42F1E"/>
    <w:rsid w:val="00C85F42"/>
    <w:rsid w:val="00DF7FE2"/>
    <w:rsid w:val="00E33665"/>
    <w:rsid w:val="00E93B2C"/>
    <w:rsid w:val="00F93120"/>
    <w:rsid w:val="00FA2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14D5"/>
  </w:style>
  <w:style w:type="paragraph" w:styleId="Kop1">
    <w:name w:val="heading 1"/>
    <w:basedOn w:val="Standaard"/>
    <w:next w:val="Standaard"/>
    <w:link w:val="Kop1Char"/>
    <w:uiPriority w:val="9"/>
    <w:qFormat/>
    <w:rsid w:val="000C5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5817"/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5817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81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81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C581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817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0C581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C581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5817"/>
  </w:style>
  <w:style w:type="paragraph" w:styleId="Voettekst">
    <w:name w:val="footer"/>
    <w:basedOn w:val="Standaard"/>
    <w:link w:val="VoettekstChar"/>
    <w:uiPriority w:val="99"/>
    <w:unhideWhenUsed/>
    <w:rsid w:val="000C581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C5817"/>
  </w:style>
  <w:style w:type="paragraph" w:styleId="Titel">
    <w:name w:val="Title"/>
    <w:basedOn w:val="Standaard"/>
    <w:next w:val="Standaard"/>
    <w:link w:val="TitelChar"/>
    <w:uiPriority w:val="10"/>
    <w:qFormat/>
    <w:rsid w:val="00F931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F93120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8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A21CC"/>
    <w:pPr>
      <w:spacing w:after="100"/>
      <w:ind w:left="220"/>
    </w:pPr>
  </w:style>
  <w:style w:type="table" w:styleId="Tabelraster">
    <w:name w:val="Table Grid"/>
    <w:basedOn w:val="Standaardtabel"/>
    <w:uiPriority w:val="59"/>
    <w:rsid w:val="00A84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E14D5"/>
  </w:style>
  <w:style w:type="paragraph" w:styleId="Kop1">
    <w:name w:val="heading 1"/>
    <w:basedOn w:val="Standaard"/>
    <w:next w:val="Standaard"/>
    <w:link w:val="Kop1Char"/>
    <w:uiPriority w:val="9"/>
    <w:qFormat/>
    <w:rsid w:val="000C58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5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C5817"/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C5817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581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5817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C581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C5817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8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0C581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0C5817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5817"/>
  </w:style>
  <w:style w:type="paragraph" w:styleId="Voettekst">
    <w:name w:val="footer"/>
    <w:basedOn w:val="Standaard"/>
    <w:link w:val="VoettekstChar"/>
    <w:uiPriority w:val="99"/>
    <w:unhideWhenUsed/>
    <w:rsid w:val="000C5817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C5817"/>
  </w:style>
  <w:style w:type="paragraph" w:styleId="Titel">
    <w:name w:val="Title"/>
    <w:basedOn w:val="Standaard"/>
    <w:next w:val="Standaard"/>
    <w:link w:val="TitelChar"/>
    <w:uiPriority w:val="10"/>
    <w:qFormat/>
    <w:rsid w:val="00F931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31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F93120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C85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A21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Vemeeren\Desktop\DarkSideSj%20Op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7D28B3"/>
    <w:rsid w:val="000B083C"/>
    <w:rsid w:val="00111103"/>
    <w:rsid w:val="00465D24"/>
    <w:rsid w:val="007D28B3"/>
    <w:rsid w:val="00D27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5D2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160827A35B4DE689F524F24B1A55E7">
    <w:name w:val="E9160827A35B4DE689F524F24B1A55E7"/>
    <w:rsid w:val="00465D24"/>
  </w:style>
  <w:style w:type="paragraph" w:customStyle="1" w:styleId="41B11CBFDC044AA89975ED055B1650C8">
    <w:name w:val="41B11CBFDC044AA89975ED055B1650C8"/>
    <w:rsid w:val="00465D24"/>
  </w:style>
  <w:style w:type="paragraph" w:customStyle="1" w:styleId="873EB8379143452FBCF2AD23E823340E">
    <w:name w:val="873EB8379143452FBCF2AD23E823340E"/>
    <w:rsid w:val="00465D24"/>
  </w:style>
  <w:style w:type="paragraph" w:customStyle="1" w:styleId="2B217572C6BB43CF8E4B233EAC9415E3">
    <w:name w:val="2B217572C6BB43CF8E4B233EAC9415E3"/>
    <w:rsid w:val="00465D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2013-09-03T00:00:00</PublishDate>
  <Abstract>Rollenverdeling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3F8F4E-9940-42F8-899A-5F008108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DarkSideSj Opst</Template>
  <TotalTime>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Dark Side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Vemeeren</dc:creator>
  <cp:lastModifiedBy>Tom Vemeeren</cp:lastModifiedBy>
  <cp:revision>2</cp:revision>
  <dcterms:created xsi:type="dcterms:W3CDTF">2014-04-10T08:01:00Z</dcterms:created>
  <dcterms:modified xsi:type="dcterms:W3CDTF">2014-04-10T08:01:00Z</dcterms:modified>
</cp:coreProperties>
</file>